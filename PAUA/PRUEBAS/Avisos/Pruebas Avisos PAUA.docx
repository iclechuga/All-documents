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tbl>
      <w:tblPr>
        <w:tblStyle w:val="Tablewithheader"/>
        <w:tblW w:w="0" w:type="auto"/>
        <w:tblLook w:val="04A0" w:firstRow="1" w:lastRow="0" w:firstColumn="1" w:lastColumn="0" w:noHBand="0" w:noVBand="1"/>
      </w:tblPr>
      <w:tblGrid>
        <w:gridCol w:w="1980"/>
        <w:gridCol w:w="8810"/>
      </w:tblGrid>
      <w:tr w:rsidRPr="001B29F2" w:rsidR="009C227F" w:rsidTr="1EF42867" w14:paraId="0742875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2F2F2" w:themeFill="background1" w:themeFillShade="F2"/>
            <w:tcMar/>
          </w:tcPr>
          <w:p w:rsidRPr="00BB7BE9" w:rsidR="009C227F" w:rsidP="00BB7BE9" w:rsidRDefault="00861BCD" w14:paraId="49408488" w14:textId="0CCBAA4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B7BE9">
              <w:rPr>
                <w:rFonts w:ascii="Arial" w:hAnsi="Arial" w:cs="Arial"/>
                <w:sz w:val="24"/>
                <w:szCs w:val="24"/>
              </w:rPr>
              <w:t>Nombre del Proyecto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810" w:type="dxa"/>
            <w:shd w:val="clear" w:color="auto" w:fill="F2F2F2" w:themeFill="background1" w:themeFillShade="F2"/>
            <w:tcMar/>
          </w:tcPr>
          <w:p w:rsidRPr="00BB7BE9" w:rsidR="0019413D" w:rsidP="00BB7BE9" w:rsidRDefault="008972F3" w14:paraId="4B29377D" w14:textId="7EF5BCA9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  <w:lang w:val="es-ES"/>
              </w:rPr>
              <w:t>Plataforma de Acceso Único y Plataformas</w:t>
            </w:r>
          </w:p>
        </w:tc>
      </w:tr>
      <w:tr w:rsidR="009C227F" w:rsidTr="1EF42867" w14:paraId="5772C4B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2F2F2" w:themeFill="background1" w:themeFillShade="F2"/>
            <w:tcMar/>
          </w:tcPr>
          <w:p w:rsidRPr="00BB7BE9" w:rsidR="009C227F" w:rsidP="00BB7BE9" w:rsidRDefault="00861BCD" w14:paraId="1E4EA850" w14:textId="6EA529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B7BE9">
              <w:rPr>
                <w:rFonts w:ascii="Arial" w:hAnsi="Arial" w:cs="Arial"/>
                <w:sz w:val="24"/>
                <w:szCs w:val="24"/>
              </w:rPr>
              <w:t>Modulo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810" w:type="dxa"/>
            <w:tcMar/>
          </w:tcPr>
          <w:p w:rsidRPr="00BB7BE9" w:rsidR="009C227F" w:rsidP="00BB7BE9" w:rsidRDefault="002E3242" w14:paraId="4A9BD622" w14:textId="4B7E519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Avisos</w:t>
            </w:r>
          </w:p>
        </w:tc>
      </w:tr>
      <w:tr w:rsidRPr="00191923" w:rsidR="009C227F" w:rsidTr="1EF42867" w14:paraId="78A060CE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2F2F2" w:themeFill="background1" w:themeFillShade="F2"/>
            <w:tcMar/>
          </w:tcPr>
          <w:p w:rsidRPr="00BB7BE9" w:rsidR="009C227F" w:rsidP="00BB7BE9" w:rsidRDefault="009C227F" w14:paraId="68F1B609" w14:textId="6E512A6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B7BE9">
              <w:rPr>
                <w:rFonts w:ascii="Arial" w:hAnsi="Arial" w:cs="Arial"/>
                <w:sz w:val="24"/>
                <w:szCs w:val="24"/>
              </w:rPr>
              <w:t>Program</w:t>
            </w:r>
            <w:r w:rsidRPr="00BB7BE9" w:rsidR="00861BCD">
              <w:rPr>
                <w:rFonts w:ascii="Arial" w:hAnsi="Arial" w:cs="Arial"/>
                <w:sz w:val="24"/>
                <w:szCs w:val="24"/>
              </w:rPr>
              <w:t>a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810" w:type="dxa"/>
            <w:tcMar/>
          </w:tcPr>
          <w:p w:rsidRPr="00BB7BE9" w:rsidR="00812ED5" w:rsidP="00BB7BE9" w:rsidRDefault="00E765BB" w14:paraId="3121CC1E" w14:textId="028F556F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BB7BE9">
              <w:rPr>
                <w:rFonts w:ascii="Arial" w:hAnsi="Arial" w:cs="Arial"/>
                <w:sz w:val="24"/>
                <w:szCs w:val="24"/>
              </w:rPr>
              <w:t>Múltiples programas</w:t>
            </w:r>
          </w:p>
        </w:tc>
      </w:tr>
      <w:tr w:rsidR="009C227F" w:rsidTr="1EF42867" w14:paraId="32FED55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2F2F2" w:themeFill="background1" w:themeFillShade="F2"/>
            <w:tcMar/>
          </w:tcPr>
          <w:p w:rsidRPr="00092253" w:rsidR="009C227F" w:rsidP="00BB7BE9" w:rsidRDefault="00861BCD" w14:paraId="3BAEAABC" w14:textId="6D8C2098">
            <w:pPr>
              <w:spacing w:line="360" w:lineRule="auto"/>
              <w:rPr>
                <w:rFonts w:ascii="Arial" w:hAnsi="Arial" w:cs="Arial"/>
                <w:color w:val="auto"/>
                <w:sz w:val="24"/>
                <w:szCs w:val="24"/>
              </w:rPr>
            </w:pPr>
            <w:r w:rsidRPr="00092253">
              <w:rPr>
                <w:rFonts w:ascii="Arial" w:hAnsi="Arial" w:cs="Arial"/>
                <w:color w:val="auto"/>
                <w:sz w:val="24"/>
                <w:szCs w:val="24"/>
              </w:rPr>
              <w:t>Datos de acceso: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810" w:type="dxa"/>
            <w:tcMar/>
          </w:tcPr>
          <w:p w:rsidRPr="002E3242" w:rsidR="00A72815" w:rsidP="00BB7BE9" w:rsidRDefault="00A72815" w14:paraId="432C79C7" w14:textId="00205CE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2E3242">
              <w:rPr>
                <w:rFonts w:ascii="Arial" w:hAnsi="Arial" w:cs="Arial"/>
                <w:sz w:val="24"/>
                <w:szCs w:val="24"/>
              </w:rPr>
              <w:t xml:space="preserve">URL: http:// </w:t>
            </w:r>
            <w:hyperlink w:history="1" r:id="rId8">
              <w:r w:rsidRPr="002E3242" w:rsidR="000F4A45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http://10.200.4.165/</w:t>
              </w:r>
            </w:hyperlink>
          </w:p>
          <w:p w:rsidRPr="002E3242" w:rsidR="00A72815" w:rsidP="00BB7BE9" w:rsidRDefault="000F4A45" w14:paraId="7FCA84AA" w14:textId="771B0AD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2E3242">
              <w:rPr>
                <w:rFonts w:ascii="Arial" w:hAnsi="Arial" w:cs="Arial"/>
                <w:sz w:val="24"/>
                <w:szCs w:val="24"/>
              </w:rPr>
              <w:t>Usuario</w:t>
            </w:r>
            <w:r w:rsidRPr="002E3242" w:rsidR="00534829">
              <w:rPr>
                <w:rFonts w:ascii="Arial" w:hAnsi="Arial" w:cs="Arial"/>
                <w:sz w:val="24"/>
                <w:szCs w:val="24"/>
              </w:rPr>
              <w:t>:</w:t>
            </w:r>
            <w:r w:rsidRPr="002E3242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2E3242" w:rsidR="00534829">
              <w:rPr>
                <w:rFonts w:ascii="Arial" w:hAnsi="Arial" w:cs="Arial"/>
                <w:sz w:val="24"/>
                <w:szCs w:val="24"/>
              </w:rPr>
              <w:t>airis</w:t>
            </w:r>
            <w:proofErr w:type="spellEnd"/>
          </w:p>
          <w:p w:rsidRPr="00092253" w:rsidR="00A72815" w:rsidP="00BB7BE9" w:rsidRDefault="00177145" w14:paraId="36D8B75A" w14:textId="7B3D9D1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Contraseña: </w:t>
            </w:r>
            <w:r w:rsidR="00534829">
              <w:rPr>
                <w:rFonts w:ascii="Arial" w:hAnsi="Arial" w:cs="Arial"/>
                <w:sz w:val="24"/>
                <w:szCs w:val="24"/>
              </w:rPr>
              <w:t>sistemas1.</w:t>
            </w:r>
          </w:p>
        </w:tc>
      </w:tr>
      <w:tr w:rsidR="009C227F" w:rsidTr="1EF42867" w14:paraId="2C8A8065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2F2F2" w:themeFill="background1" w:themeFillShade="F2"/>
            <w:tcMar/>
          </w:tcPr>
          <w:p w:rsidRPr="00BB7BE9" w:rsidR="009C227F" w:rsidP="00BB7BE9" w:rsidRDefault="00861BCD" w14:paraId="68566670" w14:textId="55F95E4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B7BE9">
              <w:rPr>
                <w:rFonts w:ascii="Arial" w:hAnsi="Arial" w:cs="Arial"/>
                <w:sz w:val="24"/>
                <w:szCs w:val="24"/>
              </w:rPr>
              <w:t>Creado por: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810" w:type="dxa"/>
            <w:tcMar/>
          </w:tcPr>
          <w:p w:rsidRPr="00BB7BE9" w:rsidR="009C227F" w:rsidP="00BB7BE9" w:rsidRDefault="00534829" w14:paraId="55A4C0EF" w14:textId="7CE3E72C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1EF42867" w:rsidR="1EF42867">
              <w:rPr>
                <w:rFonts w:ascii="Arial" w:hAnsi="Arial" w:cs="Arial"/>
                <w:sz w:val="24"/>
                <w:szCs w:val="24"/>
              </w:rPr>
              <w:t>Leslie Edith Lucio Lizcano</w:t>
            </w:r>
          </w:p>
        </w:tc>
      </w:tr>
      <w:tr w:rsidR="009C227F" w:rsidTr="1EF42867" w14:paraId="76C6FBB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2F2F2" w:themeFill="background1" w:themeFillShade="F2"/>
            <w:tcMar/>
          </w:tcPr>
          <w:p w:rsidRPr="00BB7BE9" w:rsidR="009C227F" w:rsidP="00BB7BE9" w:rsidRDefault="00861BCD" w14:paraId="586C67ED" w14:textId="4454FEC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B7BE9">
              <w:rPr>
                <w:rFonts w:ascii="Arial" w:hAnsi="Arial" w:cs="Arial"/>
                <w:sz w:val="24"/>
                <w:szCs w:val="24"/>
              </w:rPr>
              <w:t>Fecha de envío: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810" w:type="dxa"/>
            <w:tcMar/>
          </w:tcPr>
          <w:p w:rsidRPr="00BB7BE9" w:rsidR="009C227F" w:rsidP="00BB7BE9" w:rsidRDefault="009C227F" w14:paraId="51DBC2A4" w14:textId="19F2C47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BB7BE9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Pr="00BB7BE9">
              <w:rPr>
                <w:rFonts w:ascii="Arial" w:hAnsi="Arial" w:cs="Arial"/>
                <w:sz w:val="24"/>
                <w:szCs w:val="24"/>
              </w:rPr>
              <w:instrText xml:space="preserve"> TIME \@ "yyyy-MM-dd" </w:instrText>
            </w:r>
            <w:r w:rsidRPr="00BB7BE9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D219E0">
              <w:rPr>
                <w:rFonts w:ascii="Arial" w:hAnsi="Arial" w:cs="Arial"/>
                <w:noProof/>
                <w:sz w:val="24"/>
                <w:szCs w:val="24"/>
              </w:rPr>
              <w:t>2024-06-11</w:t>
            </w:r>
            <w:r w:rsidRPr="00BB7BE9">
              <w:rPr>
                <w:rFonts w:ascii="Arial" w:hAnsi="Arial" w:cs="Arial"/>
                <w:sz w:val="24"/>
                <w:szCs w:val="24"/>
              </w:rPr>
              <w:fldChar w:fldCharType="end"/>
            </w:r>
          </w:p>
        </w:tc>
      </w:tr>
      <w:tr w:rsidR="00C475F7" w:rsidTr="1EF42867" w14:paraId="4D30C0F6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2F2F2" w:themeFill="background1" w:themeFillShade="F2"/>
            <w:tcMar/>
          </w:tcPr>
          <w:p w:rsidRPr="00BB7BE9" w:rsidR="00C475F7" w:rsidP="00BB7BE9" w:rsidRDefault="00C475F7" w14:paraId="5C46355F" w14:textId="0F1203E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B7BE9">
              <w:rPr>
                <w:rFonts w:ascii="Arial" w:hAnsi="Arial" w:cs="Arial"/>
                <w:sz w:val="24"/>
                <w:szCs w:val="24"/>
              </w:rPr>
              <w:t>Descripción: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810" w:type="dxa"/>
            <w:tcMar/>
          </w:tcPr>
          <w:p w:rsidRPr="00896DBC" w:rsidR="00872823" w:rsidP="002E3242" w:rsidRDefault="00534829" w14:paraId="0C7A5C39" w14:textId="13B359B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 verificará que </w:t>
            </w:r>
            <w:r w:rsidR="002E3242">
              <w:rPr>
                <w:rFonts w:ascii="Arial" w:hAnsi="Arial" w:cs="Arial"/>
                <w:sz w:val="24"/>
                <w:szCs w:val="24"/>
              </w:rPr>
              <w:t xml:space="preserve">se agregue, elimine y edite correctamente </w:t>
            </w:r>
            <w:r>
              <w:rPr>
                <w:rFonts w:ascii="Arial" w:hAnsi="Arial" w:cs="Arial"/>
                <w:sz w:val="24"/>
                <w:szCs w:val="24"/>
              </w:rPr>
              <w:t>el registro de</w:t>
            </w:r>
            <w:r w:rsidR="002E3242">
              <w:rPr>
                <w:rFonts w:ascii="Arial" w:hAnsi="Arial" w:cs="Arial"/>
                <w:sz w:val="24"/>
                <w:szCs w:val="24"/>
              </w:rPr>
              <w:t>l aviso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E3242">
              <w:rPr>
                <w:rFonts w:ascii="Arial" w:hAnsi="Arial" w:cs="Arial"/>
                <w:sz w:val="24"/>
                <w:szCs w:val="24"/>
              </w:rPr>
              <w:t>en la plataforma seleccionada</w:t>
            </w:r>
          </w:p>
        </w:tc>
      </w:tr>
      <w:tr w:rsidR="003039ED" w:rsidTr="1EF42867" w14:paraId="4378B1B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2F2F2" w:themeFill="background1" w:themeFillShade="F2"/>
            <w:tcMar/>
          </w:tcPr>
          <w:p w:rsidRPr="00BB7BE9" w:rsidR="003039ED" w:rsidP="003039ED" w:rsidRDefault="003039ED" w14:paraId="5F36CC2C" w14:textId="0F849FA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810" w:type="dxa"/>
            <w:shd w:val="clear" w:color="auto" w:fill="auto"/>
            <w:tcMar/>
          </w:tcPr>
          <w:p w:rsidRPr="001663A8" w:rsidR="003039ED" w:rsidP="001663A8" w:rsidRDefault="003039ED" w14:paraId="5443AE0B" w14:textId="441FD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7F7F8"/>
              </w:rPr>
            </w:pPr>
          </w:p>
        </w:tc>
      </w:tr>
    </w:tbl>
    <w:sdt>
      <w:sdtPr>
        <w:id w:val="1336664108"/>
        <w:docPartObj>
          <w:docPartGallery w:val="Table of Contents"/>
          <w:docPartUnique/>
        </w:docPartObj>
      </w:sdtPr>
      <w:sdtContent>
        <w:p w:rsidR="00E765BB" w:rsidP="1EF42867" w:rsidRDefault="00E765BB" w14:paraId="2DA7025A" w14:textId="436EFE04" w14:noSpellErr="1">
          <w:pPr>
            <w:pStyle w:val="TtuloTDC"/>
            <w:rPr>
              <w:lang w:val="es-ES"/>
            </w:rPr>
          </w:pPr>
          <w:r w:rsidRPr="1EF42867" w:rsidR="1EF42867">
            <w:rPr>
              <w:lang w:val="es-ES"/>
            </w:rPr>
            <w:t>Listado de Menús</w:t>
          </w:r>
        </w:p>
        <w:p w:rsidR="00F01B95" w:rsidP="1EF42867" w:rsidRDefault="00E765BB" w14:paraId="3B037ED7" w14:textId="5E2506CE">
          <w:pPr>
            <w:pStyle w:val="TDC1"/>
            <w:tabs>
              <w:tab w:val="right" w:leader="dot" w:pos="10785"/>
            </w:tabs>
            <w:rPr>
              <w:rStyle w:val="Hipervnculo"/>
              <w:noProof/>
              <w:lang w:eastAsia="es-MX"/>
            </w:rPr>
          </w:pPr>
          <w:r>
            <w:fldChar w:fldCharType="begin"/>
          </w:r>
          <w:r>
            <w:instrText xml:space="preserve">TOC \o "1-3" \z \u \h</w:instrText>
          </w:r>
          <w:r>
            <w:fldChar w:fldCharType="separate"/>
          </w:r>
          <w:hyperlink w:anchor="_Toc1345747729">
            <w:r w:rsidRPr="1EF42867" w:rsidR="1EF42867">
              <w:rPr>
                <w:rStyle w:val="Hipervnculo"/>
              </w:rPr>
              <w:t>Alta de un aviso</w:t>
            </w:r>
            <w:r>
              <w:tab/>
            </w:r>
            <w:r>
              <w:fldChar w:fldCharType="begin"/>
            </w:r>
            <w:r>
              <w:instrText xml:space="preserve">PAGEREF _Toc1345747729 \h</w:instrText>
            </w:r>
            <w:r>
              <w:fldChar w:fldCharType="separate"/>
            </w:r>
            <w:r w:rsidRPr="1EF42867" w:rsidR="1EF42867">
              <w:rPr>
                <w:rStyle w:val="Hipervnculo"/>
              </w:rPr>
              <w:t>1</w:t>
            </w:r>
            <w:r>
              <w:fldChar w:fldCharType="end"/>
            </w:r>
          </w:hyperlink>
        </w:p>
        <w:p w:rsidR="00F01B95" w:rsidP="1EF42867" w:rsidRDefault="00783222" w14:paraId="1025DA6C" w14:textId="15CF5F5A">
          <w:pPr>
            <w:pStyle w:val="TDC2"/>
            <w:tabs>
              <w:tab w:val="right" w:leader="dot" w:pos="10785"/>
            </w:tabs>
            <w:rPr>
              <w:rStyle w:val="Hipervnculo"/>
              <w:noProof/>
              <w:lang w:eastAsia="es-MX"/>
            </w:rPr>
          </w:pPr>
          <w:hyperlink w:anchor="_Toc1267935153">
            <w:r w:rsidRPr="1EF42867" w:rsidR="1EF42867">
              <w:rPr>
                <w:rStyle w:val="Hipervnculo"/>
              </w:rPr>
              <w:t>Menú para entrar al sistema</w:t>
            </w:r>
            <w:r>
              <w:tab/>
            </w:r>
            <w:r>
              <w:fldChar w:fldCharType="begin"/>
            </w:r>
            <w:r>
              <w:instrText xml:space="preserve">PAGEREF _Toc1267935153 \h</w:instrText>
            </w:r>
            <w:r>
              <w:fldChar w:fldCharType="separate"/>
            </w:r>
            <w:r w:rsidRPr="1EF42867" w:rsidR="1EF42867">
              <w:rPr>
                <w:rStyle w:val="Hipervnculo"/>
              </w:rPr>
              <w:t>2</w:t>
            </w:r>
            <w:r>
              <w:fldChar w:fldCharType="end"/>
            </w:r>
          </w:hyperlink>
        </w:p>
        <w:p w:rsidR="00F01B95" w:rsidP="1EF42867" w:rsidRDefault="00783222" w14:paraId="17390C52" w14:textId="4B511712">
          <w:pPr>
            <w:pStyle w:val="TDC2"/>
            <w:tabs>
              <w:tab w:val="right" w:leader="dot" w:pos="10785"/>
            </w:tabs>
            <w:rPr>
              <w:rStyle w:val="Hipervnculo"/>
              <w:noProof/>
              <w:lang w:eastAsia="es-MX"/>
            </w:rPr>
          </w:pPr>
          <w:hyperlink w:anchor="_Toc451823861">
            <w:r w:rsidRPr="1EF42867" w:rsidR="1EF42867">
              <w:rPr>
                <w:rStyle w:val="Hipervnculo"/>
              </w:rPr>
              <w:t>Vista de las aplicaciones asignadas</w:t>
            </w:r>
            <w:r>
              <w:tab/>
            </w:r>
            <w:r>
              <w:fldChar w:fldCharType="begin"/>
            </w:r>
            <w:r>
              <w:instrText xml:space="preserve">PAGEREF _Toc451823861 \h</w:instrText>
            </w:r>
            <w:r>
              <w:fldChar w:fldCharType="separate"/>
            </w:r>
            <w:r w:rsidRPr="1EF42867" w:rsidR="1EF42867">
              <w:rPr>
                <w:rStyle w:val="Hipervnculo"/>
              </w:rPr>
              <w:t>3</w:t>
            </w:r>
            <w:r>
              <w:fldChar w:fldCharType="end"/>
            </w:r>
          </w:hyperlink>
        </w:p>
        <w:p w:rsidR="00F01B95" w:rsidP="1EF42867" w:rsidRDefault="00783222" w14:paraId="029A6A47" w14:textId="1FD8253B">
          <w:pPr>
            <w:pStyle w:val="TDC2"/>
            <w:tabs>
              <w:tab w:val="right" w:leader="dot" w:pos="10785"/>
            </w:tabs>
            <w:rPr>
              <w:rStyle w:val="Hipervnculo"/>
              <w:noProof/>
              <w:lang w:eastAsia="es-MX"/>
            </w:rPr>
          </w:pPr>
          <w:hyperlink w:anchor="_Toc1228027607">
            <w:r w:rsidRPr="1EF42867" w:rsidR="1EF42867">
              <w:rPr>
                <w:rStyle w:val="Hipervnculo"/>
              </w:rPr>
              <w:t>Direccionamiento hacia el módulo</w:t>
            </w:r>
            <w:r>
              <w:tab/>
            </w:r>
            <w:r>
              <w:fldChar w:fldCharType="begin"/>
            </w:r>
            <w:r>
              <w:instrText xml:space="preserve">PAGEREF _Toc1228027607 \h</w:instrText>
            </w:r>
            <w:r>
              <w:fldChar w:fldCharType="separate"/>
            </w:r>
            <w:r w:rsidRPr="1EF42867" w:rsidR="1EF42867">
              <w:rPr>
                <w:rStyle w:val="Hipervnculo"/>
              </w:rPr>
              <w:t>3</w:t>
            </w:r>
            <w:r>
              <w:fldChar w:fldCharType="end"/>
            </w:r>
          </w:hyperlink>
        </w:p>
        <w:p w:rsidR="00F01B95" w:rsidP="1EF42867" w:rsidRDefault="00783222" w14:paraId="78EBDA04" w14:textId="609EE12C">
          <w:pPr>
            <w:pStyle w:val="TDC2"/>
            <w:tabs>
              <w:tab w:val="right" w:leader="dot" w:pos="10785"/>
            </w:tabs>
            <w:rPr>
              <w:rStyle w:val="Hipervnculo"/>
              <w:noProof/>
              <w:lang w:eastAsia="es-MX"/>
            </w:rPr>
          </w:pPr>
          <w:hyperlink w:anchor="_Toc1614589348">
            <w:r w:rsidRPr="1EF42867" w:rsidR="1EF42867">
              <w:rPr>
                <w:rStyle w:val="Hipervnculo"/>
              </w:rPr>
              <w:t>Eliminar Avisos</w:t>
            </w:r>
            <w:r>
              <w:tab/>
            </w:r>
            <w:r>
              <w:fldChar w:fldCharType="begin"/>
            </w:r>
            <w:r>
              <w:instrText xml:space="preserve">PAGEREF _Toc1614589348 \h</w:instrText>
            </w:r>
            <w:r>
              <w:fldChar w:fldCharType="separate"/>
            </w:r>
            <w:r w:rsidRPr="1EF42867" w:rsidR="1EF42867">
              <w:rPr>
                <w:rStyle w:val="Hipervnculo"/>
              </w:rPr>
              <w:t>8</w:t>
            </w:r>
            <w:r>
              <w:fldChar w:fldCharType="end"/>
            </w:r>
          </w:hyperlink>
        </w:p>
        <w:p w:rsidR="00F01B95" w:rsidP="1EF42867" w:rsidRDefault="00783222" w14:paraId="0B17BC73" w14:textId="436CA283">
          <w:pPr>
            <w:pStyle w:val="TDC2"/>
            <w:tabs>
              <w:tab w:val="right" w:leader="dot" w:pos="10785"/>
            </w:tabs>
            <w:rPr>
              <w:rStyle w:val="Hipervnculo"/>
              <w:noProof/>
              <w:lang w:eastAsia="es-MX"/>
            </w:rPr>
          </w:pPr>
          <w:hyperlink w:anchor="_Toc276567510">
            <w:r w:rsidRPr="1EF42867" w:rsidR="1EF42867">
              <w:rPr>
                <w:rStyle w:val="Hipervnculo"/>
              </w:rPr>
              <w:t>Editar Avisos</w:t>
            </w:r>
            <w:r>
              <w:tab/>
            </w:r>
            <w:r>
              <w:fldChar w:fldCharType="begin"/>
            </w:r>
            <w:r>
              <w:instrText xml:space="preserve">PAGEREF _Toc276567510 \h</w:instrText>
            </w:r>
            <w:r>
              <w:fldChar w:fldCharType="separate"/>
            </w:r>
            <w:r w:rsidRPr="1EF42867" w:rsidR="1EF42867">
              <w:rPr>
                <w:rStyle w:val="Hipervnculo"/>
              </w:rPr>
              <w:t>9</w:t>
            </w:r>
            <w:r>
              <w:fldChar w:fldCharType="end"/>
            </w:r>
          </w:hyperlink>
        </w:p>
        <w:p w:rsidR="00F01B95" w:rsidP="1EF42867" w:rsidRDefault="00783222" w14:paraId="28A54F09" w14:textId="551997D3">
          <w:pPr>
            <w:pStyle w:val="TDC2"/>
            <w:tabs>
              <w:tab w:val="right" w:leader="dot" w:pos="10785"/>
            </w:tabs>
            <w:rPr>
              <w:rStyle w:val="Hipervnculo"/>
              <w:noProof/>
              <w:lang w:eastAsia="es-MX"/>
            </w:rPr>
          </w:pPr>
          <w:hyperlink w:anchor="_Toc2103404034">
            <w:r w:rsidRPr="1EF42867" w:rsidR="1EF42867">
              <w:rPr>
                <w:rStyle w:val="Hipervnculo"/>
              </w:rPr>
              <w:t>Visualización Avisos</w:t>
            </w:r>
            <w:r>
              <w:tab/>
            </w:r>
            <w:r>
              <w:fldChar w:fldCharType="begin"/>
            </w:r>
            <w:r>
              <w:instrText xml:space="preserve">PAGEREF _Toc2103404034 \h</w:instrText>
            </w:r>
            <w:r>
              <w:fldChar w:fldCharType="separate"/>
            </w:r>
            <w:r w:rsidRPr="1EF42867" w:rsidR="1EF42867">
              <w:rPr>
                <w:rStyle w:val="Hipervnculo"/>
              </w:rPr>
              <w:t>10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CB5DB1" w:rsidP="1EF42867" w:rsidRDefault="00CB5DB1" w14:paraId="12DCD322" w14:textId="36550BF0">
      <w:pPr>
        <w:pStyle w:val="Normal"/>
      </w:pPr>
    </w:p>
    <w:p w:rsidR="004B214E" w:rsidP="004B214E" w:rsidRDefault="00D5642A" w14:paraId="64BE4AC3" w14:textId="39DAB341" w14:noSpellErr="1">
      <w:pPr>
        <w:pStyle w:val="Ttulo1"/>
      </w:pPr>
      <w:bookmarkStart w:name="_Toc1345747729" w:id="1140366710"/>
      <w:r w:rsidR="1EF42867">
        <w:rPr/>
        <w:t xml:space="preserve">Alta de </w:t>
      </w:r>
      <w:r w:rsidR="1EF42867">
        <w:rPr/>
        <w:t>un aviso</w:t>
      </w:r>
      <w:bookmarkEnd w:id="1140366710"/>
    </w:p>
    <w:p w:rsidRPr="008E5538" w:rsidR="008E5538" w:rsidP="008E5538" w:rsidRDefault="008E5538" w14:paraId="04D8D9E8" w14:textId="77777777"/>
    <w:p w:rsidRPr="004E76A3" w:rsidR="009C227F" w:rsidP="004B214E" w:rsidRDefault="008E5538" w14:paraId="02B9EAEA" w14:textId="47371722" w14:noSpellErr="1">
      <w:pPr>
        <w:pStyle w:val="Ttulo2"/>
      </w:pPr>
      <w:bookmarkStart w:name="_Toc1267935153" w:id="722613831"/>
      <w:r w:rsidR="1EF42867">
        <w:rPr/>
        <w:t xml:space="preserve">Menú para </w:t>
      </w:r>
      <w:r w:rsidR="1EF42867">
        <w:rPr/>
        <w:t>entrar al sistem</w:t>
      </w:r>
      <w:r w:rsidR="1EF42867">
        <w:rPr/>
        <w:t>a</w:t>
      </w:r>
      <w:bookmarkEnd w:id="722613831"/>
    </w:p>
    <w:tbl>
      <w:tblPr>
        <w:tblStyle w:val="Tablewithheader"/>
        <w:tblW w:w="0" w:type="auto"/>
        <w:tblLayout w:type="fixed"/>
        <w:tblLook w:val="04A0" w:firstRow="1" w:lastRow="0" w:firstColumn="1" w:lastColumn="0" w:noHBand="0" w:noVBand="1"/>
      </w:tblPr>
      <w:tblGrid>
        <w:gridCol w:w="1982"/>
        <w:gridCol w:w="8788"/>
      </w:tblGrid>
      <w:tr w:rsidR="00854F5B" w:rsidTr="1EF42867" w14:paraId="2303B11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9C227F" w:rsidP="00D15AB0" w:rsidRDefault="00FD69F4" w14:paraId="3175D2EC" w14:textId="58F4D59B">
            <w:r>
              <w:t>Título de escenario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shd w:val="clear" w:color="auto" w:fill="F2F2F2" w:themeFill="background1" w:themeFillShade="F2"/>
            <w:tcMar/>
          </w:tcPr>
          <w:p w:rsidRPr="00AE1047" w:rsidR="008739D1" w:rsidP="001D2F38" w:rsidRDefault="00D97FA1" w14:paraId="10297F42" w14:textId="6221B12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</w:rPr>
            </w:pPr>
            <w:r>
              <w:rPr>
                <w:b w:val="0"/>
                <w:bCs w:val="0"/>
                <w:iCs/>
              </w:rPr>
              <w:t>Dar de alta una aplicación</w:t>
            </w:r>
          </w:p>
        </w:tc>
      </w:tr>
      <w:tr w:rsidRPr="005135A0" w:rsidR="00854F5B" w:rsidTr="1EF42867" w14:paraId="625B0A4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FD7C97" w:rsidP="00FD7C97" w:rsidRDefault="00E5420D" w14:paraId="5FAD75FA" w14:textId="4631C27F">
            <w:r>
              <w:t>Descripción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Pr="009E2F07" w:rsidR="008518E4" w:rsidP="00B8484B" w:rsidRDefault="00BE2D9A" w14:paraId="70435684" w14:textId="3EAA74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iCs/>
              </w:rPr>
              <w:t xml:space="preserve">Entrar </w:t>
            </w:r>
            <w:r w:rsidR="004853D7">
              <w:rPr>
                <w:iCs/>
              </w:rPr>
              <w:t xml:space="preserve">a </w:t>
            </w:r>
            <w:r w:rsidRPr="004853D7" w:rsidR="004853D7">
              <w:rPr>
                <w:iCs/>
              </w:rPr>
              <w:t xml:space="preserve">http://10.200.4.165/ </w:t>
            </w:r>
            <w:r w:rsidR="00B8484B">
              <w:rPr>
                <w:iCs/>
              </w:rPr>
              <w:t xml:space="preserve"> e</w:t>
            </w:r>
            <w:r w:rsidR="004853D7">
              <w:rPr>
                <w:iCs/>
              </w:rPr>
              <w:t xml:space="preserve"> </w:t>
            </w:r>
            <w:r w:rsidR="00D011B0">
              <w:rPr>
                <w:iCs/>
              </w:rPr>
              <w:t>i</w:t>
            </w:r>
            <w:r w:rsidR="00B8484B">
              <w:rPr>
                <w:iCs/>
              </w:rPr>
              <w:t>ngresar los datos de un usuario</w:t>
            </w:r>
          </w:p>
        </w:tc>
      </w:tr>
      <w:tr w:rsidR="00854F5B" w:rsidTr="1EF42867" w14:paraId="6D2D922F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FD7C97" w:rsidP="00FD7C97" w:rsidRDefault="00FD69F4" w14:paraId="450B4A31" w14:textId="62B8F671">
            <w:r>
              <w:t>Pasos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="0087195A" w:rsidP="008434F8" w:rsidRDefault="00D011B0" w14:paraId="590FBC83" w14:textId="54A6BCA3">
            <w:pPr>
              <w:autoSpaceDE w:val="0"/>
              <w:autoSpaceDN w:val="0"/>
              <w:adjustRightInd w:val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Cs/>
              </w:rPr>
            </w:pPr>
            <w:r>
              <w:rPr>
                <w:iCs/>
              </w:rPr>
              <w:t xml:space="preserve">Ingresar las credenciales </w:t>
            </w:r>
            <w:proofErr w:type="spellStart"/>
            <w:r w:rsidR="00577344">
              <w:rPr>
                <w:iCs/>
              </w:rPr>
              <w:t>airis</w:t>
            </w:r>
            <w:proofErr w:type="spellEnd"/>
            <w:r w:rsidR="00577344">
              <w:rPr>
                <w:iCs/>
              </w:rPr>
              <w:t xml:space="preserve"> </w:t>
            </w:r>
            <w:r>
              <w:rPr>
                <w:iCs/>
              </w:rPr>
              <w:t xml:space="preserve">y la contraseña </w:t>
            </w:r>
            <w:r w:rsidR="00577344">
              <w:rPr>
                <w:iCs/>
              </w:rPr>
              <w:t>sistemas1.</w:t>
            </w:r>
          </w:p>
          <w:p w:rsidR="001663A8" w:rsidP="008434F8" w:rsidRDefault="001663A8" w14:paraId="5EAD561C" w14:textId="77777777">
            <w:pPr>
              <w:autoSpaceDE w:val="0"/>
              <w:autoSpaceDN w:val="0"/>
              <w:adjustRightInd w:val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Cs/>
              </w:rPr>
            </w:pPr>
          </w:p>
          <w:p w:rsidR="00CB5DB1" w:rsidP="008434F8" w:rsidRDefault="00CB5DB1" w14:paraId="788C813D" w14:textId="0EE76AA9">
            <w:pPr>
              <w:autoSpaceDE w:val="0"/>
              <w:autoSpaceDN w:val="0"/>
              <w:adjustRightInd w:val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Cs/>
              </w:rPr>
            </w:pPr>
          </w:p>
          <w:p w:rsidR="00CB5DB1" w:rsidP="008434F8" w:rsidRDefault="00D219E0" w14:paraId="7ADE5322" w14:textId="2D67036A">
            <w:pPr>
              <w:autoSpaceDE w:val="0"/>
              <w:autoSpaceDN w:val="0"/>
              <w:adjustRightInd w:val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Cs/>
              </w:rPr>
            </w:pPr>
            <w:r>
              <w:rPr>
                <w:noProof/>
                <w:lang w:eastAsia="es-MX"/>
              </w:rPr>
              <w:pict w14:anchorId="37B09989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i1025" style="width:428pt;height:223.5pt" type="#_x0000_t75">
                  <v:imagedata o:title="loggin" r:id="rId9"/>
                </v:shape>
              </w:pict>
            </w:r>
          </w:p>
          <w:p w:rsidRPr="008434F8" w:rsidR="00CB5DB1" w:rsidP="008434F8" w:rsidRDefault="00CB5DB1" w14:paraId="766DCBBA" w14:textId="7AA9A444">
            <w:pPr>
              <w:autoSpaceDE w:val="0"/>
              <w:autoSpaceDN w:val="0"/>
              <w:adjustRightInd w:val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ourier New" w:hAnsi="Courier New" w:cs="Courier New"/>
                <w:color w:val="82B1FF"/>
                <w:sz w:val="20"/>
                <w:szCs w:val="20"/>
                <w:lang w:val="en-US"/>
              </w:rPr>
            </w:pPr>
          </w:p>
        </w:tc>
      </w:tr>
      <w:tr w:rsidR="00854F5B" w:rsidTr="1EF42867" w14:paraId="00330DA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FD7C97" w:rsidP="00FD69F4" w:rsidRDefault="00FD69F4" w14:paraId="084DF968" w14:textId="48254863">
            <w:r>
              <w:t>Resultados esperados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="009E2F07" w:rsidP="0087195A" w:rsidRDefault="00B81C09" w14:paraId="37F7CD40" w14:textId="155AE5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Verificar el correcto funcionamiento de la pantalla.</w:t>
            </w:r>
          </w:p>
          <w:p w:rsidR="009E2F07" w:rsidP="004B214E" w:rsidRDefault="00B81261" w14:paraId="530C65C5" w14:textId="22B1D760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t>Validaci</w:t>
            </w:r>
            <w:r w:rsidR="00AD6FC1">
              <w:rPr>
                <w:noProof/>
                <w:lang w:eastAsia="es-MX"/>
              </w:rPr>
              <w:t>ón de usurio y contraseñ</w:t>
            </w:r>
            <w:r>
              <w:rPr>
                <w:noProof/>
                <w:lang w:eastAsia="es-MX"/>
              </w:rPr>
              <w:t>a incorrectos</w:t>
            </w:r>
          </w:p>
          <w:p w:rsidR="00B81261" w:rsidP="004B214E" w:rsidRDefault="00B81261" w14:paraId="3B17FD38" w14:textId="77777777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t>Validación de usuario y contraseña correctos</w:t>
            </w:r>
          </w:p>
          <w:p w:rsidRPr="009E2F07" w:rsidR="00053004" w:rsidP="00053004" w:rsidRDefault="00053004" w14:paraId="6828CC50" w14:textId="7BF822A5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t>Acceder a la vista de inicio de la plataforma de PAUA</w:t>
            </w:r>
          </w:p>
        </w:tc>
      </w:tr>
      <w:tr w:rsidR="00854F5B" w:rsidTr="1EF42867" w14:paraId="46C158E3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FD7C97" w:rsidP="00FD7C97" w:rsidRDefault="00FD69F4" w14:paraId="419F8B6C" w14:textId="2AB1F9F0">
            <w:r>
              <w:t>Condición posterior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Pr="00B81261" w:rsidR="00FD7C97" w:rsidP="00FD7C97" w:rsidRDefault="00B81261" w14:paraId="20B47A37" w14:textId="5DD18296">
            <w:pPr>
              <w:tabs>
                <w:tab w:val="left" w:pos="7388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ingresar aparezcan las aplicaciones asignadas al usuario</w:t>
            </w:r>
          </w:p>
        </w:tc>
      </w:tr>
      <w:tr w:rsidR="00854F5B" w:rsidTr="1EF42867" w14:paraId="332D337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FD7C97" w:rsidP="00FD7C97" w:rsidRDefault="00FD69F4" w14:paraId="6B447F24" w14:textId="18B6FCE8">
            <w:r>
              <w:t>Estado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="00FD7C97" w:rsidP="00FD7C97" w:rsidRDefault="00FD7C97" w14:paraId="3DCE6CB5" w14:textId="59D8AD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8E5538" w:rsidP="1EF42867" w:rsidRDefault="008E5538" w14:paraId="716B2478" w14:textId="43F39ABE">
      <w:pPr>
        <w:pStyle w:val="Normal"/>
      </w:pPr>
    </w:p>
    <w:p w:rsidRPr="004E76A3" w:rsidR="004B214E" w:rsidP="004B214E" w:rsidRDefault="00AD6FC1" w14:paraId="59F5C183" w14:textId="72E2B94C" w14:noSpellErr="1">
      <w:pPr>
        <w:pStyle w:val="Ttulo2"/>
      </w:pPr>
      <w:bookmarkStart w:name="_Toc451823861" w:id="950180883"/>
      <w:r w:rsidR="1EF42867">
        <w:rPr/>
        <w:t>Vista de las aplicaciones asignadas</w:t>
      </w:r>
      <w:bookmarkEnd w:id="950180883"/>
    </w:p>
    <w:tbl>
      <w:tblPr>
        <w:tblStyle w:val="Tablewithheader"/>
        <w:tblW w:w="0" w:type="auto"/>
        <w:tblLayout w:type="fixed"/>
        <w:tblLook w:val="04A0" w:firstRow="1" w:lastRow="0" w:firstColumn="1" w:lastColumn="0" w:noHBand="0" w:noVBand="1"/>
      </w:tblPr>
      <w:tblGrid>
        <w:gridCol w:w="1982"/>
        <w:gridCol w:w="8788"/>
      </w:tblGrid>
      <w:tr w:rsidR="004B214E" w:rsidTr="1EF42867" w14:paraId="004D04F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4B214E" w:rsidP="00E765BB" w:rsidRDefault="00E5420D" w14:paraId="440DAD2F" w14:textId="73610181">
            <w:r>
              <w:t>Título de escenario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shd w:val="clear" w:color="auto" w:fill="F2F2F2" w:themeFill="background1" w:themeFillShade="F2"/>
            <w:tcMar/>
          </w:tcPr>
          <w:p w:rsidRPr="00AE1047" w:rsidR="004B214E" w:rsidP="00741AD8" w:rsidRDefault="00AD6FC1" w14:paraId="5BB9C1CF" w14:textId="08FDE55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</w:rPr>
            </w:pPr>
            <w:r>
              <w:rPr>
                <w:b w:val="0"/>
                <w:bCs w:val="0"/>
                <w:iCs/>
              </w:rPr>
              <w:t>Vista de ap</w:t>
            </w:r>
            <w:r w:rsidR="008B7AE6">
              <w:rPr>
                <w:b w:val="0"/>
                <w:bCs w:val="0"/>
                <w:iCs/>
              </w:rPr>
              <w:t>licaciones asignadas</w:t>
            </w:r>
          </w:p>
        </w:tc>
      </w:tr>
      <w:tr w:rsidRPr="005135A0" w:rsidR="004B214E" w:rsidTr="1EF42867" w14:paraId="394D4E5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4B214E" w:rsidP="00E765BB" w:rsidRDefault="008E5538" w14:paraId="25C3EDEB" w14:textId="405AA27D">
            <w:r>
              <w:t>Descripción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Pr="009E2F07" w:rsidR="00741AD8" w:rsidP="00E765BB" w:rsidRDefault="008B7AE6" w14:paraId="688B0BB7" w14:textId="5C4256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iCs/>
              </w:rPr>
              <w:t xml:space="preserve">Seleccionar la aplicación </w:t>
            </w:r>
            <w:r w:rsidR="00577344">
              <w:rPr>
                <w:iCs/>
              </w:rPr>
              <w:t>PAUA (Plataforma de Acceso Único y Aplicaciones)</w:t>
            </w:r>
          </w:p>
        </w:tc>
      </w:tr>
      <w:tr w:rsidR="004B214E" w:rsidTr="1EF42867" w14:paraId="59333E88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4B214E" w:rsidP="00E765BB" w:rsidRDefault="008E5538" w14:paraId="65C21CF1" w14:textId="415B2AAF">
            <w:r>
              <w:t>Pasos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="0054377E" w:rsidP="00CB5DB1" w:rsidRDefault="0054377E" w14:paraId="6146D2F2" w14:textId="2B18857B">
            <w:pPr>
              <w:autoSpaceDE w:val="0"/>
              <w:autoSpaceDN w:val="0"/>
              <w:adjustRightInd w:val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Cs/>
              </w:rPr>
            </w:pPr>
            <w:r>
              <w:rPr>
                <w:iCs/>
              </w:rPr>
              <w:t>Hacer clic en la aplicación</w:t>
            </w:r>
          </w:p>
          <w:p w:rsidR="00CB5DB1" w:rsidP="00CB5DB1" w:rsidRDefault="00577344" w14:paraId="31678ECA" w14:textId="496CC349">
            <w:pPr>
              <w:autoSpaceDE w:val="0"/>
              <w:autoSpaceDN w:val="0"/>
              <w:adjustRightInd w:val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Cs/>
              </w:rPr>
            </w:pPr>
            <w:r w:rsidRPr="00577344">
              <w:rPr>
                <w:iCs/>
                <w:noProof/>
                <w:lang w:eastAsia="es-MX"/>
              </w:rPr>
              <w:drawing>
                <wp:inline distT="0" distB="0" distL="0" distR="0" wp14:anchorId="6C8C9B8D" wp14:editId="69385214">
                  <wp:extent cx="5443220" cy="2812415"/>
                  <wp:effectExtent l="0" t="0" r="5080" b="698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81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8434F8" w:rsidR="004B214E" w:rsidP="00E765BB" w:rsidRDefault="004B214E" w14:paraId="62DD2722" w14:textId="77777777">
            <w:pPr>
              <w:autoSpaceDE w:val="0"/>
              <w:autoSpaceDN w:val="0"/>
              <w:adjustRightInd w:val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ourier New" w:hAnsi="Courier New" w:cs="Courier New"/>
                <w:color w:val="82B1FF"/>
                <w:sz w:val="20"/>
                <w:szCs w:val="20"/>
                <w:lang w:val="en-US"/>
              </w:rPr>
            </w:pPr>
          </w:p>
        </w:tc>
      </w:tr>
      <w:tr w:rsidR="004B214E" w:rsidTr="1EF42867" w14:paraId="5CE3483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4B214E" w:rsidP="00E765BB" w:rsidRDefault="008E5538" w14:paraId="1DF2D8ED" w14:textId="3B2D755B">
            <w:r>
              <w:t>Resultados esperados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="004B214E" w:rsidP="00E765BB" w:rsidRDefault="008B7AE6" w14:paraId="0878B6B2" w14:textId="07A3FC0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Mostrar las aplicaciones asignadas al usuario</w:t>
            </w:r>
          </w:p>
          <w:p w:rsidRPr="009E2F07" w:rsidR="004B214E" w:rsidP="00DB759A" w:rsidRDefault="0054377E" w14:paraId="130FB6C4" w14:textId="1E3BFD7E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Re direccionar a la pagina inicial de la aplicación</w:t>
            </w:r>
          </w:p>
        </w:tc>
      </w:tr>
      <w:tr w:rsidR="004B214E" w:rsidTr="1EF42867" w14:paraId="77A97EAA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4B214E" w:rsidP="00E765BB" w:rsidRDefault="008E5538" w14:paraId="1655EC47" w14:textId="7EAEB4AA">
            <w:r>
              <w:t>Condición posterior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Pr="00F94C9B" w:rsidR="004B214E" w:rsidP="00E765BB" w:rsidRDefault="004B214E" w14:paraId="79561D28" w14:textId="1E4BBEF3">
            <w:pPr>
              <w:tabs>
                <w:tab w:val="left" w:pos="7388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/>
              </w:rPr>
            </w:pPr>
            <w:r>
              <w:rPr>
                <w:i/>
              </w:rPr>
              <w:tab/>
            </w:r>
          </w:p>
        </w:tc>
      </w:tr>
      <w:tr w:rsidR="004B214E" w:rsidTr="1EF42867" w14:paraId="1BF98D6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4B214E" w:rsidP="00E765BB" w:rsidRDefault="008E5538" w14:paraId="3C6D38C4" w14:textId="4074C41D">
            <w:r>
              <w:t>Estatus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="004B214E" w:rsidP="00E765BB" w:rsidRDefault="004B214E" w14:paraId="45279E87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1EF42867" w:rsidRDefault="1EF42867" w14:paraId="46EDA843" w14:textId="6E200078">
      <w:r>
        <w:br w:type="page"/>
      </w:r>
    </w:p>
    <w:p w:rsidRPr="004E76A3" w:rsidR="004B214E" w:rsidP="004B214E" w:rsidRDefault="00B8484B" w14:paraId="6633BF72" w14:textId="2CC722B9">
      <w:pPr>
        <w:pStyle w:val="Ttulo2"/>
      </w:pPr>
      <w:bookmarkStart w:name="_Toc1228027607" w:id="2064226837"/>
      <w:r w:rsidR="1EF42867">
        <w:rPr/>
        <w:t>Direccionamiento hacia el módulo</w:t>
      </w:r>
      <w:bookmarkEnd w:id="2064226837"/>
    </w:p>
    <w:tbl>
      <w:tblPr>
        <w:tblStyle w:val="Tablewithheader"/>
        <w:tblW w:w="0" w:type="auto"/>
        <w:tblLayout w:type="fixed"/>
        <w:tblLook w:val="04A0" w:firstRow="1" w:lastRow="0" w:firstColumn="1" w:lastColumn="0" w:noHBand="0" w:noVBand="1"/>
      </w:tblPr>
      <w:tblGrid>
        <w:gridCol w:w="1982"/>
        <w:gridCol w:w="8788"/>
      </w:tblGrid>
      <w:tr w:rsidR="004B214E" w:rsidTr="1EF42867" w14:paraId="29DCB17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4B214E" w:rsidP="00E765BB" w:rsidRDefault="00F03E56" w14:paraId="6A44692E" w14:textId="37F9B496">
            <w:r>
              <w:t>Título de escenario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shd w:val="clear" w:color="auto" w:fill="F2F2F2" w:themeFill="background1" w:themeFillShade="F2"/>
            <w:tcMar/>
          </w:tcPr>
          <w:p w:rsidRPr="00AE1047" w:rsidR="004B214E" w:rsidP="00E765BB" w:rsidRDefault="00B8484B" w14:paraId="5D83F1B6" w14:textId="356970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</w:rPr>
            </w:pPr>
            <w:r>
              <w:rPr>
                <w:b w:val="0"/>
                <w:bCs w:val="0"/>
                <w:iCs/>
              </w:rPr>
              <w:t>Como localizar el mó</w:t>
            </w:r>
            <w:r w:rsidR="00BD6D1D">
              <w:rPr>
                <w:b w:val="0"/>
                <w:bCs w:val="0"/>
                <w:iCs/>
              </w:rPr>
              <w:t>dulo</w:t>
            </w:r>
          </w:p>
        </w:tc>
      </w:tr>
      <w:tr w:rsidRPr="005135A0" w:rsidR="004B214E" w:rsidTr="1EF42867" w14:paraId="5E6DD08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4B214E" w:rsidP="00E765BB" w:rsidRDefault="00F03E56" w14:paraId="12907CEB" w14:textId="7666C792">
            <w:r>
              <w:t>Descripción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Pr="009E2F07" w:rsidR="004B214E" w:rsidP="00E765BB" w:rsidRDefault="00BD6D1D" w14:paraId="4C150BAD" w14:textId="6D59AE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iCs/>
              </w:rPr>
              <w:t xml:space="preserve">Navegación para visualizar el </w:t>
            </w:r>
            <w:r w:rsidR="00B8484B">
              <w:rPr>
                <w:iCs/>
              </w:rPr>
              <w:t>mó</w:t>
            </w:r>
            <w:r>
              <w:rPr>
                <w:iCs/>
              </w:rPr>
              <w:t>dulo</w:t>
            </w:r>
          </w:p>
        </w:tc>
      </w:tr>
      <w:tr w:rsidR="007D1439" w:rsidTr="1EF42867" w14:paraId="7F0D056F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7D1439" w:rsidP="007D1439" w:rsidRDefault="007D1439" w14:paraId="35E68FDC" w14:textId="191F1A4D">
            <w:r>
              <w:t>Pasos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="007D1439" w:rsidP="1EF42867" w:rsidRDefault="00BD6D1D" w14:noSpellErr="1" w14:paraId="294D5D21" w14:textId="44EC4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1EF42867" w:rsidR="1EF42867">
              <w:rPr>
                <w:noProof/>
                <w:lang w:eastAsia="es-MX"/>
              </w:rPr>
              <w:t xml:space="preserve">Al entrar al </w:t>
            </w:r>
            <w:r w:rsidRPr="1EF42867" w:rsidR="1EF42867">
              <w:rPr>
                <w:noProof/>
                <w:lang w:eastAsia="es-MX"/>
              </w:rPr>
              <w:t>sistema pulsaremos sobre el botó</w:t>
            </w:r>
            <w:r w:rsidRPr="1EF42867" w:rsidR="1EF42867">
              <w:rPr>
                <w:noProof/>
                <w:lang w:eastAsia="es-MX"/>
              </w:rPr>
              <w:t>n de menu de la pantalla prin</w:t>
            </w:r>
            <w:r w:rsidRPr="1EF42867" w:rsidR="1EF42867">
              <w:rPr>
                <w:noProof/>
                <w:lang w:eastAsia="es-MX"/>
              </w:rPr>
              <w:t>cipal y seleccionaremos la opció</w:t>
            </w:r>
            <w:r w:rsidRPr="1EF42867" w:rsidR="1EF42867">
              <w:rPr>
                <w:noProof/>
                <w:lang w:eastAsia="es-MX"/>
              </w:rPr>
              <w:t>n de Aplicaciones</w:t>
            </w:r>
          </w:p>
          <w:p w:rsidR="007D1439" w:rsidP="007D1439" w:rsidRDefault="00BD6D1D" w14:paraId="1EC079CC" w14:textId="393DAEC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br/>
            </w:r>
            <w:r>
              <w:drawing>
                <wp:inline wp14:editId="07A686D2" wp14:anchorId="018FBEDA">
                  <wp:extent cx="5443222" cy="3749040"/>
                  <wp:effectExtent l="0" t="0" r="5080" b="3810"/>
                  <wp:docPr id="3" name="Imagen 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3"/>
                          <pic:cNvPicPr/>
                        </pic:nvPicPr>
                        <pic:blipFill>
                          <a:blip r:embed="R32e5fdbb9b0545b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443222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EF42867" w:rsidP="1EF42867" w:rsidRDefault="1EF42867" w14:noSpellErr="1" w14:paraId="3294C12A" w14:textId="36A16C7E">
            <w:pPr>
              <w:pStyle w:val="Normal"/>
              <w:rPr>
                <w:noProof/>
                <w:lang w:eastAsia="es-MX"/>
              </w:rPr>
            </w:pPr>
          </w:p>
          <w:p w:rsidR="001C463A" w:rsidP="001C463A" w:rsidRDefault="001C463A" w14:paraId="6C0827AC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00BD6D1D">
              <w:rPr>
                <w:noProof/>
                <w:lang w:eastAsia="es-MX"/>
              </w:rPr>
              <w:lastRenderedPageBreak/>
              <w:drawing>
                <wp:inline distT="0" distB="0" distL="0" distR="0" wp14:anchorId="31D80C82" wp14:editId="4864927F">
                  <wp:extent cx="5443220" cy="3756025"/>
                  <wp:effectExtent l="0" t="0" r="508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463A" w:rsidP="001C463A" w:rsidRDefault="001C463A" w14:paraId="0FE6D152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1C463A" w:rsidP="001C463A" w:rsidRDefault="00B8484B" w14:paraId="24F8F68E" w14:textId="7F7877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Esto nos posicionara en el mó</w:t>
            </w:r>
            <w:r w:rsidR="001C463A">
              <w:rPr>
                <w:noProof/>
                <w:lang w:eastAsia="es-MX"/>
              </w:rPr>
              <w:t>dulo de aplicaciones, poced</w:t>
            </w:r>
            <w:r>
              <w:rPr>
                <w:noProof/>
                <w:lang w:eastAsia="es-MX"/>
              </w:rPr>
              <w:t>eremos a dar click sobre el botó</w:t>
            </w:r>
            <w:r w:rsidR="001C463A">
              <w:rPr>
                <w:noProof/>
                <w:lang w:eastAsia="es-MX"/>
              </w:rPr>
              <w:t xml:space="preserve">n de </w:t>
            </w:r>
            <w:r w:rsidR="004C03BF">
              <w:rPr>
                <w:noProof/>
                <w:lang w:eastAsia="es-MX"/>
              </w:rPr>
              <w:t>Administrar A.</w:t>
            </w:r>
            <w:r w:rsidR="00105057">
              <w:rPr>
                <w:noProof/>
                <w:lang w:eastAsia="es-MX"/>
              </w:rPr>
              <w:t>visos</w:t>
            </w:r>
          </w:p>
          <w:p w:rsidR="001C463A" w:rsidP="001C463A" w:rsidRDefault="00857D49" w14:paraId="7E176F29" w14:textId="6251C01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5426E2B" wp14:editId="2B1BEF6A">
                      <wp:simplePos x="0" y="0"/>
                      <wp:positionH relativeFrom="column">
                        <wp:posOffset>537210</wp:posOffset>
                      </wp:positionH>
                      <wp:positionV relativeFrom="paragraph">
                        <wp:posOffset>2195195</wp:posOffset>
                      </wp:positionV>
                      <wp:extent cx="234950" cy="203200"/>
                      <wp:effectExtent l="0" t="0" r="12700" b="25400"/>
                      <wp:wrapNone/>
                      <wp:docPr id="21" name="Rectángulo redondeado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4950" cy="203200"/>
                              </a:xfrm>
                              <a:prstGeom prst="round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Rectángulo redondeado 21" style="position:absolute;margin-left:42.3pt;margin-top:172.85pt;width:18.5pt;height:1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arcsize="10923f" w14:anchorId="26358B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">
                      <v:stroke joinstyle="miter"/>
                    </v:roundrect>
                  </w:pict>
                </mc:Fallback>
              </mc:AlternateContent>
            </w:r>
            <w:r w:rsidRPr="00105057" w:rsidR="00105057">
              <w:rPr>
                <w:noProof/>
                <w:lang w:eastAsia="es-MX"/>
              </w:rPr>
              <w:drawing>
                <wp:inline distT="0" distB="0" distL="0" distR="0" wp14:anchorId="6A1BC624" wp14:editId="468D5172">
                  <wp:extent cx="5443220" cy="2534285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53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05057">
              <w:rPr>
                <w:noProof/>
                <w:lang w:eastAsia="es-MX"/>
              </w:rPr>
              <w:t xml:space="preserve"> </w:t>
            </w:r>
          </w:p>
          <w:p w:rsidR="00A51A1D" w:rsidP="007D1439" w:rsidRDefault="00A51A1D" w14:paraId="3C45CA18" w14:textId="20AA777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1C463A" w:rsidP="007D1439" w:rsidRDefault="00C92462" w14:paraId="1A66DF14" w14:textId="00CDF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 xml:space="preserve">Se abrirá una nueva ventana en donde </w:t>
            </w:r>
            <w:r w:rsidR="006037E3">
              <w:rPr>
                <w:noProof/>
                <w:lang w:eastAsia="es-MX"/>
              </w:rPr>
              <w:t>se podrá visualizar una lista con los avisos que tiene la platafroma seleccionada</w:t>
            </w:r>
          </w:p>
          <w:p w:rsidR="001C463A" w:rsidP="007D1439" w:rsidRDefault="00C8046C" w14:paraId="34DE908A" w14:textId="7A0F14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FA565C9" wp14:editId="090A1329">
                      <wp:simplePos x="0" y="0"/>
                      <wp:positionH relativeFrom="column">
                        <wp:posOffset>4791710</wp:posOffset>
                      </wp:positionH>
                      <wp:positionV relativeFrom="paragraph">
                        <wp:posOffset>233680</wp:posOffset>
                      </wp:positionV>
                      <wp:extent cx="387350" cy="361950"/>
                      <wp:effectExtent l="0" t="0" r="12700" b="19050"/>
                      <wp:wrapNone/>
                      <wp:docPr id="9" name="Rectángul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35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9" style="position:absolute;margin-left:377.3pt;margin-top:18.4pt;width:30.5pt;height:2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1B3CA28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"/>
                  </w:pict>
                </mc:Fallback>
              </mc:AlternateContent>
            </w:r>
            <w:r w:rsidRPr="00C92462" w:rsidR="00C92462">
              <w:rPr>
                <w:noProof/>
                <w:lang w:eastAsia="es-MX"/>
              </w:rPr>
              <w:drawing>
                <wp:inline distT="0" distB="0" distL="0" distR="0" wp14:anchorId="0A041397" wp14:editId="59702B4C">
                  <wp:extent cx="5443220" cy="2543810"/>
                  <wp:effectExtent l="0" t="0" r="5080" b="889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54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A1D" w:rsidP="007D1439" w:rsidRDefault="00A51A1D" w14:paraId="46B53E7C" w14:textId="004DA0A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A51A1D" w:rsidP="007D1439" w:rsidRDefault="00A51A1D" w14:paraId="3D19825C" w14:textId="6B6CFEE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A51A1D" w:rsidP="007D1439" w:rsidRDefault="002F1D1C" w14:paraId="4F7BAB06" w14:textId="3EDE883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A1B6C74" wp14:editId="1E4FC71D">
                      <wp:simplePos x="0" y="0"/>
                      <wp:positionH relativeFrom="column">
                        <wp:posOffset>200660</wp:posOffset>
                      </wp:positionH>
                      <wp:positionV relativeFrom="paragraph">
                        <wp:posOffset>521335</wp:posOffset>
                      </wp:positionV>
                      <wp:extent cx="3714750" cy="2095500"/>
                      <wp:effectExtent l="0" t="0" r="19050" b="19050"/>
                      <wp:wrapNone/>
                      <wp:docPr id="22" name="Rectángul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14750" cy="20955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22" style="position:absolute;margin-left:15.8pt;margin-top:41.05pt;width:292.5pt;height:1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76FC80A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"/>
                  </w:pict>
                </mc:Fallback>
              </mc:AlternateContent>
            </w:r>
            <w:r w:rsidR="00C8046C">
              <w:rPr>
                <w:noProof/>
                <w:lang w:eastAsia="es-MX"/>
              </w:rPr>
              <w:t xml:space="preserve">Al dar clic en el botón de Agregar </w:t>
            </w:r>
            <w:r>
              <w:rPr>
                <w:noProof/>
                <w:lang w:eastAsia="es-MX"/>
              </w:rPr>
              <w:t>se mostrará en la pantalla para escribir el aviso</w:t>
            </w:r>
            <w:r w:rsidR="001C463A">
              <w:rPr>
                <w:noProof/>
                <w:lang w:eastAsia="es-MX"/>
              </w:rPr>
              <w:br/>
            </w:r>
            <w:r w:rsidRPr="002F1D1C">
              <w:rPr>
                <w:noProof/>
                <w:lang w:eastAsia="es-MX"/>
              </w:rPr>
              <w:drawing>
                <wp:inline distT="0" distB="0" distL="0" distR="0" wp14:anchorId="7C243D1B" wp14:editId="15492667">
                  <wp:extent cx="5443220" cy="2524125"/>
                  <wp:effectExtent l="0" t="0" r="5080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463A" w:rsidP="007D1439" w:rsidRDefault="001C463A" w14:paraId="6ED5A6F4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1C463A" w:rsidP="007D1439" w:rsidRDefault="002F1D1C" w14:paraId="70693268" w14:textId="33F1FAB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En el espacio donde dice “Escribe algo aquí…” se podra escribir el aviso que desee mostrar en la ap</w:t>
            </w:r>
            <w:r w:rsidR="00F457D6">
              <w:rPr>
                <w:noProof/>
                <w:lang w:eastAsia="es-MX"/>
              </w:rPr>
              <w:t>l</w:t>
            </w:r>
            <w:r>
              <w:rPr>
                <w:noProof/>
                <w:lang w:eastAsia="es-MX"/>
              </w:rPr>
              <w:t>icación seleccionada</w:t>
            </w:r>
          </w:p>
          <w:p w:rsidR="00A51A1D" w:rsidP="007D1439" w:rsidRDefault="00F457D6" w14:paraId="12BB9FE8" w14:textId="38D307E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00F457D6">
              <w:rPr>
                <w:noProof/>
                <w:lang w:eastAsia="es-MX"/>
              </w:rPr>
              <w:drawing>
                <wp:inline distT="0" distB="0" distL="0" distR="0" wp14:anchorId="0E7396C9" wp14:editId="036C4303">
                  <wp:extent cx="5443220" cy="826135"/>
                  <wp:effectExtent l="0" t="0" r="508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82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4CD5" w:rsidP="007D1439" w:rsidRDefault="00F457D6" w14:paraId="6BF738D8" w14:textId="1CA0232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En la cinta de arriba están las opciones para el formato del aviso</w:t>
            </w:r>
          </w:p>
          <w:p w:rsidR="00F457D6" w:rsidP="007D1439" w:rsidRDefault="00F457D6" w14:paraId="46714E2F" w14:textId="10BBB1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F457D6" w:rsidP="007D1439" w:rsidRDefault="00F457D6" w14:paraId="0B967691" w14:textId="323D52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59EFF0E" wp14:editId="72987537">
                      <wp:simplePos x="0" y="0"/>
                      <wp:positionH relativeFrom="column">
                        <wp:posOffset>1216660</wp:posOffset>
                      </wp:positionH>
                      <wp:positionV relativeFrom="paragraph">
                        <wp:posOffset>50165</wp:posOffset>
                      </wp:positionV>
                      <wp:extent cx="304800" cy="323850"/>
                      <wp:effectExtent l="0" t="0" r="19050" b="19050"/>
                      <wp:wrapNone/>
                      <wp:docPr id="25" name="Rectángulo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25" style="position:absolute;margin-left:95.8pt;margin-top:3.95pt;width:24pt;height:2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6151DCC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"/>
                  </w:pict>
                </mc:Fallback>
              </mc:AlternateContent>
            </w:r>
            <w:r w:rsidRPr="00F457D6">
              <w:rPr>
                <w:noProof/>
                <w:lang w:eastAsia="es-MX"/>
              </w:rPr>
              <w:drawing>
                <wp:inline distT="0" distB="0" distL="0" distR="0" wp14:anchorId="266E11F0" wp14:editId="67B2F0D6">
                  <wp:extent cx="2381372" cy="501676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372" cy="50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7D6" w:rsidP="007D1439" w:rsidRDefault="00F457D6" w14:paraId="0A9D2983" w14:textId="1186794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Para insertar una imagen damos clic en el ícono de imagen y se mostrará el directorio para seleccionar la imagen deseada</w:t>
            </w:r>
          </w:p>
          <w:p w:rsidR="00F457D6" w:rsidP="007D1439" w:rsidRDefault="00F457D6" w14:paraId="3902C8CC" w14:textId="7E58F4C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B64CD5" w:rsidP="007D1439" w:rsidRDefault="00F457D6" w14:paraId="057D05F5" w14:textId="1519028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26600B0" wp14:editId="2949515B">
                      <wp:simplePos x="0" y="0"/>
                      <wp:positionH relativeFrom="column">
                        <wp:posOffset>4806950</wp:posOffset>
                      </wp:positionH>
                      <wp:positionV relativeFrom="paragraph">
                        <wp:posOffset>139065</wp:posOffset>
                      </wp:positionV>
                      <wp:extent cx="304800" cy="323850"/>
                      <wp:effectExtent l="0" t="0" r="19050" b="19050"/>
                      <wp:wrapNone/>
                      <wp:docPr id="27" name="Rectángulo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27" style="position:absolute;margin-left:378.5pt;margin-top:10.95pt;width:24pt;height:2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6434C0C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"/>
                  </w:pict>
                </mc:Fallback>
              </mc:AlternateContent>
            </w:r>
            <w:r w:rsidRPr="00F457D6">
              <w:rPr>
                <w:noProof/>
                <w:lang w:eastAsia="es-MX"/>
              </w:rPr>
              <w:drawing>
                <wp:inline distT="0" distB="0" distL="0" distR="0" wp14:anchorId="4D83124C" wp14:editId="3861CB0C">
                  <wp:extent cx="5443220" cy="1114425"/>
                  <wp:effectExtent l="0" t="0" r="5080" b="952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1439" w:rsidP="00F457D6" w:rsidRDefault="00F457D6" w14:paraId="3ACA3308" w14:textId="0A89B8A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 xml:space="preserve">Al seleccionar el ícono de video nos mostrará una barra en donde podemos pegar el linck del video </w:t>
            </w:r>
          </w:p>
          <w:p w:rsidR="007A2E6E" w:rsidP="00F457D6" w:rsidRDefault="007A2E6E" w14:paraId="7F632EFD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6EF0311" wp14:editId="4AE2B51E">
                      <wp:simplePos x="0" y="0"/>
                      <wp:positionH relativeFrom="column">
                        <wp:posOffset>1787525</wp:posOffset>
                      </wp:positionH>
                      <wp:positionV relativeFrom="paragraph">
                        <wp:posOffset>635635</wp:posOffset>
                      </wp:positionV>
                      <wp:extent cx="577850" cy="374650"/>
                      <wp:effectExtent l="0" t="0" r="12700" b="25400"/>
                      <wp:wrapNone/>
                      <wp:docPr id="30" name="Rectángul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7850" cy="3746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30" style="position:absolute;margin-left:140.75pt;margin-top:50.05pt;width:45.5pt;height:2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523B41C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"/>
                  </w:pict>
                </mc:Fallback>
              </mc:AlternateContent>
            </w:r>
            <w:r w:rsidRPr="007A2E6E">
              <w:rPr>
                <w:noProof/>
                <w:lang w:eastAsia="es-MX"/>
              </w:rPr>
              <w:drawing>
                <wp:inline distT="0" distB="0" distL="0" distR="0" wp14:anchorId="6D30552E" wp14:editId="6B8C6307">
                  <wp:extent cx="5443220" cy="1052830"/>
                  <wp:effectExtent l="0" t="0" r="508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105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324" w:rsidP="00F457D6" w:rsidRDefault="007A2E6E" w14:paraId="6D3F7213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 xml:space="preserve">Al dar clic en Save se mostrará el </w:t>
            </w:r>
            <w:r w:rsidR="00850324">
              <w:rPr>
                <w:noProof/>
                <w:lang w:eastAsia="es-MX"/>
              </w:rPr>
              <w:t xml:space="preserve">ícono del </w:t>
            </w:r>
            <w:r>
              <w:rPr>
                <w:noProof/>
                <w:lang w:eastAsia="es-MX"/>
              </w:rPr>
              <w:t xml:space="preserve">video en miniatura </w:t>
            </w:r>
            <w:r w:rsidR="00850324">
              <w:rPr>
                <w:noProof/>
                <w:lang w:eastAsia="es-MX"/>
              </w:rPr>
              <w:t xml:space="preserve"> </w:t>
            </w:r>
          </w:p>
          <w:p w:rsidR="00850324" w:rsidP="00F457D6" w:rsidRDefault="00850324" w14:paraId="7E905B06" w14:textId="4A9B6E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007A2E6E">
              <w:rPr>
                <w:noProof/>
                <w:lang w:eastAsia="es-MX"/>
              </w:rPr>
              <w:drawing>
                <wp:inline distT="0" distB="0" distL="0" distR="0" wp14:anchorId="47DD60AD" wp14:editId="12D2A185">
                  <wp:extent cx="5443220" cy="2406650"/>
                  <wp:effectExtent l="0" t="0" r="508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40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324" w:rsidP="00F457D6" w:rsidRDefault="00850324" w14:paraId="07B00829" w14:textId="6A3E57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Se agrega el título del aviso, este aparecerá en la barra e arriba del aviso en la plataforma</w:t>
            </w:r>
          </w:p>
          <w:p w:rsidR="007A2E6E" w:rsidP="00F457D6" w:rsidRDefault="00850324" w14:paraId="15CD0603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00850324">
              <w:rPr>
                <w:noProof/>
                <w:lang w:eastAsia="es-MX"/>
              </w:rPr>
              <w:drawing>
                <wp:inline distT="0" distB="0" distL="0" distR="0" wp14:anchorId="21F3D893" wp14:editId="22C83162">
                  <wp:extent cx="3168813" cy="2749691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813" cy="2749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324" w:rsidP="00F457D6" w:rsidRDefault="00850324" w14:paraId="2545AEFB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lastRenderedPageBreak/>
              <w:t xml:space="preserve">Se agregan las fechas de inicio cuando se necesita que el aviso se empiece a ver y fecha de fin para que sea el ultimo día que el anuncio se muestre </w:t>
            </w:r>
          </w:p>
          <w:p w:rsidR="00850324" w:rsidP="00F457D6" w:rsidRDefault="00850324" w14:paraId="4A52F1FA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00850324">
              <w:rPr>
                <w:noProof/>
                <w:lang w:eastAsia="es-MX"/>
              </w:rPr>
              <w:drawing>
                <wp:inline distT="0" distB="0" distL="0" distR="0" wp14:anchorId="57EC8E99" wp14:editId="29325673">
                  <wp:extent cx="3168650" cy="1651000"/>
                  <wp:effectExtent l="0" t="0" r="0" b="635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39954"/>
                          <a:stretch/>
                        </pic:blipFill>
                        <pic:spPr bwMode="auto">
                          <a:xfrm>
                            <a:off x="0" y="0"/>
                            <a:ext cx="3168813" cy="165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50324" w:rsidP="00F457D6" w:rsidRDefault="00850324" w14:paraId="078F352C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00850324">
              <w:rPr>
                <w:noProof/>
                <w:lang w:eastAsia="es-MX"/>
              </w:rPr>
              <w:drawing>
                <wp:inline distT="0" distB="0" distL="0" distR="0" wp14:anchorId="4C234499" wp14:editId="000B7761">
                  <wp:extent cx="5443220" cy="2251075"/>
                  <wp:effectExtent l="0" t="0" r="508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0324" w:rsidP="00F457D6" w:rsidRDefault="00850324" w14:paraId="2A1712D3" w14:textId="59F2B7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 xml:space="preserve">Al dar clic en Cancelar se cierra el cuadro y se pierde lo ya escrito y al dar clic en Agregar se guarda el aviso </w:t>
            </w:r>
          </w:p>
          <w:p w:rsidR="00850324" w:rsidP="00F457D6" w:rsidRDefault="00850324" w14:paraId="4F844DF6" w14:textId="5ABF17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00850324">
              <w:rPr>
                <w:noProof/>
                <w:lang w:eastAsia="es-MX"/>
              </w:rPr>
              <w:drawing>
                <wp:inline distT="0" distB="0" distL="0" distR="0" wp14:anchorId="5F5994C3" wp14:editId="2748BEC1">
                  <wp:extent cx="3670299" cy="933450"/>
                  <wp:effectExtent l="0" t="0" r="6985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b="19672"/>
                          <a:stretch/>
                        </pic:blipFill>
                        <pic:spPr bwMode="auto">
                          <a:xfrm>
                            <a:off x="0" y="0"/>
                            <a:ext cx="3670489" cy="933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50324" w:rsidP="00F457D6" w:rsidRDefault="00850324" w14:paraId="6FE5D247" w14:textId="44F30C4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Y se mostrará la alerta de que se guardó</w:t>
            </w:r>
            <w:r w:rsidR="004B374C">
              <w:rPr>
                <w:noProof/>
                <w:lang w:eastAsia="es-MX"/>
              </w:rPr>
              <w:t>.</w:t>
            </w:r>
          </w:p>
          <w:p w:rsidR="004B374C" w:rsidP="00F457D6" w:rsidRDefault="004B374C" w14:paraId="3B2A70CF" w14:textId="63200F9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Es necesario que se llene todos los datos de lo contrarió se mostrará una alerta pidiendo ingresar lo faltante</w:t>
            </w:r>
          </w:p>
          <w:p w:rsidR="00850324" w:rsidP="00F457D6" w:rsidRDefault="00850324" w14:paraId="0742D22D" w14:textId="7C36C4A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850324" w:rsidP="00F457D6" w:rsidRDefault="00850324" w14:paraId="5C22C60E" w14:textId="685AFFB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00850324">
              <w:rPr>
                <w:noProof/>
                <w:lang w:eastAsia="es-MX"/>
              </w:rPr>
              <w:drawing>
                <wp:inline distT="0" distB="0" distL="0" distR="0" wp14:anchorId="060FF8BB" wp14:editId="779F7318">
                  <wp:extent cx="3670299" cy="857250"/>
                  <wp:effectExtent l="0" t="0" r="6985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b="26230"/>
                          <a:stretch/>
                        </pic:blipFill>
                        <pic:spPr bwMode="auto">
                          <a:xfrm>
                            <a:off x="0" y="0"/>
                            <a:ext cx="3670489" cy="857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Pr="00B64CD5" w:rsidR="00850324" w:rsidP="00F457D6" w:rsidRDefault="00850324" w14:paraId="6929AE35" w14:textId="58F780D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</w:tc>
      </w:tr>
      <w:tr w:rsidR="007D1439" w:rsidTr="1EF42867" w14:paraId="357D7A5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7D1439" w:rsidP="007D1439" w:rsidRDefault="007D1439" w14:paraId="31967FE4" w14:textId="01B3256F">
            <w:r>
              <w:lastRenderedPageBreak/>
              <w:t>Resultados esperados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Pr="009E2F07" w:rsidR="007D1439" w:rsidP="004B374C" w:rsidRDefault="00547304" w14:paraId="15B40055" w14:textId="27EEF2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Generar un registro de un </w:t>
            </w:r>
            <w:r w:rsidR="004B374C">
              <w:t>aviso</w:t>
            </w:r>
            <w:r>
              <w:t xml:space="preserve"> y asegurar que se </w:t>
            </w:r>
            <w:r w:rsidR="004B374C">
              <w:t>muestre en la lista de avisos de la aplicación</w:t>
            </w:r>
          </w:p>
        </w:tc>
      </w:tr>
      <w:tr w:rsidR="007D1439" w:rsidTr="1EF42867" w14:paraId="256BC5C0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  <w:tcMar/>
          </w:tcPr>
          <w:p w:rsidR="007D1439" w:rsidP="007D1439" w:rsidRDefault="007D1439" w14:paraId="76618A10" w14:textId="3C6A0653">
            <w:r>
              <w:t>Estatus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88" w:type="dxa"/>
            <w:tcMar/>
          </w:tcPr>
          <w:p w:rsidR="007D1439" w:rsidP="007D1439" w:rsidRDefault="007D1439" w14:paraId="16FA8FCF" w14:textId="38A67CA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="00547304" w:rsidP="001D1963" w:rsidRDefault="00547304" w14:paraId="7B191A6D" w14:textId="77777777" w14:noSpellErr="1">
      <w:pPr>
        <w:pStyle w:val="Ttulo2"/>
      </w:pPr>
    </w:p>
    <w:p w:rsidR="00547304" w:rsidRDefault="00547304" w14:paraId="4D75AB42" w14:textId="71A0CAF7">
      <w:pPr>
        <w:rPr>
          <w:rFonts w:asciiTheme="majorHAnsi" w:hAnsiTheme="majorHAnsi" w:eastAsiaTheme="majorEastAsia" w:cstheme="majorBidi"/>
          <w:color w:val="2E74B5" w:themeColor="accent1" w:themeShade="BF"/>
          <w:sz w:val="26"/>
          <w:szCs w:val="26"/>
        </w:rPr>
      </w:pPr>
      <w:r>
        <w:br w:type="page"/>
      </w:r>
    </w:p>
    <w:p w:rsidRPr="004E76A3" w:rsidR="001D1963" w:rsidP="001D1963" w:rsidRDefault="004B374C" w14:paraId="51934497" w14:textId="385AF7A6" w14:noSpellErr="1">
      <w:pPr>
        <w:pStyle w:val="Ttulo2"/>
      </w:pPr>
      <w:bookmarkStart w:name="_Toc1614589348" w:id="448262915"/>
      <w:r w:rsidR="1EF42867">
        <w:rPr/>
        <w:t>Eliminar Avisos</w:t>
      </w:r>
      <w:bookmarkEnd w:id="448262915"/>
    </w:p>
    <w:tbl>
      <w:tblPr>
        <w:tblStyle w:val="Tablewithheader"/>
        <w:tblW w:w="0" w:type="auto"/>
        <w:tblLayout w:type="fixed"/>
        <w:tblLook w:val="04A0" w:firstRow="1" w:lastRow="0" w:firstColumn="1" w:lastColumn="0" w:noHBand="0" w:noVBand="1"/>
      </w:tblPr>
      <w:tblGrid>
        <w:gridCol w:w="1982"/>
        <w:gridCol w:w="8788"/>
      </w:tblGrid>
      <w:tr w:rsidR="001D1963" w:rsidTr="003530A3" w14:paraId="1C056FC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1D1963" w:rsidP="003530A3" w:rsidRDefault="001D1963" w14:paraId="19BB270E" w14:textId="77777777">
            <w:r>
              <w:t>Título de escenario</w:t>
            </w:r>
          </w:p>
        </w:tc>
        <w:tc>
          <w:tcPr>
            <w:tcW w:w="8788" w:type="dxa"/>
            <w:shd w:val="clear" w:color="auto" w:fill="F2F2F2" w:themeFill="background1" w:themeFillShade="F2"/>
          </w:tcPr>
          <w:p w:rsidRPr="00AE1047" w:rsidR="001D1963" w:rsidP="003530A3" w:rsidRDefault="00F035D9" w14:paraId="3BD60187" w14:textId="30DA49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</w:rPr>
            </w:pPr>
            <w:r>
              <w:rPr>
                <w:b w:val="0"/>
                <w:bCs w:val="0"/>
                <w:iCs/>
              </w:rPr>
              <w:t>Eliminar avisos</w:t>
            </w:r>
          </w:p>
        </w:tc>
      </w:tr>
      <w:tr w:rsidRPr="005135A0" w:rsidR="001D1963" w:rsidTr="003530A3" w14:paraId="3C2E3F5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1D1963" w:rsidP="003530A3" w:rsidRDefault="001D1963" w14:paraId="179E4066" w14:textId="77777777">
            <w:r>
              <w:t>Descripción</w:t>
            </w:r>
          </w:p>
        </w:tc>
        <w:tc>
          <w:tcPr>
            <w:tcW w:w="8788" w:type="dxa"/>
          </w:tcPr>
          <w:p w:rsidRPr="009E2F07" w:rsidR="001D1963" w:rsidP="003530A3" w:rsidRDefault="00F035D9" w14:paraId="2D193C62" w14:textId="41308C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iCs/>
              </w:rPr>
              <w:t>Se revisará que al eliminar un aviso ya no se muestre en la lista</w:t>
            </w:r>
          </w:p>
        </w:tc>
      </w:tr>
      <w:tr w:rsidR="001D1963" w:rsidTr="003530A3" w14:paraId="079360A7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1D1963" w:rsidP="003530A3" w:rsidRDefault="001D1963" w14:paraId="5540A7DF" w14:textId="77777777">
            <w:r>
              <w:t>Pasos</w:t>
            </w:r>
          </w:p>
        </w:tc>
        <w:tc>
          <w:tcPr>
            <w:tcW w:w="8788" w:type="dxa"/>
          </w:tcPr>
          <w:p w:rsidR="001D1963" w:rsidP="003530A3" w:rsidRDefault="00F035D9" w14:paraId="227637DB" w14:textId="481FD5C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En la columna de acciones se va a seleccionar el ícono de Eliminar</w:t>
            </w:r>
          </w:p>
          <w:p w:rsidR="00593AAD" w:rsidP="00547304" w:rsidRDefault="00F035D9" w14:paraId="6B15C741" w14:textId="34BCE7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noProof/>
                <w:sz w:val="20"/>
                <w:szCs w:val="2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DFD2839" wp14:editId="274E358C">
                      <wp:simplePos x="0" y="0"/>
                      <wp:positionH relativeFrom="column">
                        <wp:posOffset>105410</wp:posOffset>
                      </wp:positionH>
                      <wp:positionV relativeFrom="paragraph">
                        <wp:posOffset>1457960</wp:posOffset>
                      </wp:positionV>
                      <wp:extent cx="260350" cy="342900"/>
                      <wp:effectExtent l="0" t="0" r="25400" b="19050"/>
                      <wp:wrapNone/>
                      <wp:docPr id="39" name="Rectángul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35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ángulo 39" style="position:absolute;margin-left:8.3pt;margin-top:114.8pt;width:20.5pt;height:27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1.5pt" w14:anchorId="33206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"/>
                  </w:pict>
                </mc:Fallback>
              </mc:AlternateContent>
            </w:r>
            <w:r w:rsidRPr="00F035D9">
              <w:rPr>
                <w:rFonts w:asciiTheme="majorHAnsi" w:hAnsiTheme="majorHAnsi" w:cstheme="majorHAnsi"/>
                <w:noProof/>
                <w:sz w:val="20"/>
                <w:szCs w:val="20"/>
                <w:lang w:eastAsia="es-MX"/>
              </w:rPr>
              <w:drawing>
                <wp:inline distT="0" distB="0" distL="0" distR="0" wp14:anchorId="43AC3E25" wp14:editId="41D8E8F5">
                  <wp:extent cx="5443220" cy="2543810"/>
                  <wp:effectExtent l="0" t="0" r="5080" b="889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54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1577" w:rsidP="00547304" w:rsidRDefault="005E1577" w14:paraId="75F63215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</w:p>
          <w:p w:rsidRPr="004B45FF" w:rsidR="005E1577" w:rsidP="00547304" w:rsidRDefault="005E1577" w14:paraId="04D94EE4" w14:textId="407FCD6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Calibri"/>
                <w:szCs w:val="20"/>
              </w:rPr>
            </w:pPr>
            <w:r w:rsidRPr="004B45FF">
              <w:rPr>
                <w:rFonts w:ascii="Calibri" w:hAnsi="Calibri" w:cs="Calibri"/>
                <w:szCs w:val="20"/>
              </w:rPr>
              <w:t xml:space="preserve">Se </w:t>
            </w:r>
            <w:r w:rsidRPr="004B45FF" w:rsidR="00F035D9">
              <w:rPr>
                <w:rFonts w:ascii="Calibri" w:hAnsi="Calibri" w:cs="Calibri"/>
                <w:szCs w:val="20"/>
              </w:rPr>
              <w:t>mostrará un aviso para confirmar si se quiere eliminar</w:t>
            </w:r>
            <w:r w:rsidRPr="004B45FF">
              <w:rPr>
                <w:rFonts w:ascii="Calibri" w:hAnsi="Calibri" w:cs="Calibri"/>
                <w:szCs w:val="20"/>
              </w:rPr>
              <w:br/>
            </w:r>
            <w:r w:rsidRPr="004B45FF" w:rsidR="00F035D9">
              <w:rPr>
                <w:rFonts w:ascii="Calibri" w:hAnsi="Calibri" w:cs="Calibri"/>
                <w:noProof/>
                <w:szCs w:val="20"/>
                <w:lang w:eastAsia="es-MX"/>
              </w:rPr>
              <w:drawing>
                <wp:inline distT="0" distB="0" distL="0" distR="0" wp14:anchorId="5B519EEC" wp14:editId="46A65C34">
                  <wp:extent cx="4470400" cy="2711450"/>
                  <wp:effectExtent l="0" t="0" r="635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b="21072"/>
                          <a:stretch/>
                        </pic:blipFill>
                        <pic:spPr bwMode="auto">
                          <a:xfrm>
                            <a:off x="0" y="0"/>
                            <a:ext cx="4470630" cy="2711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Pr="004B45FF" w:rsidR="00F035D9" w:rsidP="00547304" w:rsidRDefault="00F035D9" w14:paraId="01F89A6E" w14:textId="066914E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Calibri"/>
                <w:szCs w:val="20"/>
              </w:rPr>
            </w:pPr>
            <w:r w:rsidRPr="004B45FF">
              <w:rPr>
                <w:rFonts w:ascii="Calibri" w:hAnsi="Calibri" w:cs="Calibri"/>
                <w:szCs w:val="20"/>
              </w:rPr>
              <w:t>Al da</w:t>
            </w:r>
            <w:r w:rsidRPr="004B45FF" w:rsidR="004B45FF">
              <w:rPr>
                <w:rFonts w:ascii="Calibri" w:hAnsi="Calibri" w:cs="Calibri"/>
                <w:szCs w:val="20"/>
              </w:rPr>
              <w:t>r clic en C</w:t>
            </w:r>
            <w:r w:rsidRPr="004B45FF">
              <w:rPr>
                <w:rFonts w:ascii="Calibri" w:hAnsi="Calibri" w:cs="Calibri"/>
                <w:szCs w:val="20"/>
              </w:rPr>
              <w:t>ancelar se cierra el aviso y</w:t>
            </w:r>
            <w:r w:rsidRPr="004B45FF" w:rsidR="004B45FF">
              <w:rPr>
                <w:rFonts w:ascii="Calibri" w:hAnsi="Calibri" w:cs="Calibri"/>
                <w:szCs w:val="20"/>
              </w:rPr>
              <w:t xml:space="preserve"> no se elimina, al dar clic en Eliminar se cierra el mensaje y se elimina el aviso y ya no se muestra en la lista de avisos de la aplicación</w:t>
            </w:r>
          </w:p>
          <w:p w:rsidRPr="008972F3" w:rsidR="00547304" w:rsidP="00547304" w:rsidRDefault="00547304" w14:paraId="4C2020B3" w14:textId="4E78A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1D1963" w:rsidTr="003530A3" w14:paraId="39C7E17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1D1963" w:rsidP="003530A3" w:rsidRDefault="001D1963" w14:paraId="3BEF902E" w14:textId="77777777">
            <w:r>
              <w:t>Resultados esperados</w:t>
            </w:r>
          </w:p>
        </w:tc>
        <w:tc>
          <w:tcPr>
            <w:tcW w:w="8788" w:type="dxa"/>
          </w:tcPr>
          <w:p w:rsidRPr="009E2F07" w:rsidR="001D1963" w:rsidP="003530A3" w:rsidRDefault="004B45FF" w14:paraId="707B0050" w14:textId="627B2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elimina el aviso y ya no se muestra en el  la lista de los avisos agregados a la aplicación</w:t>
            </w:r>
          </w:p>
        </w:tc>
      </w:tr>
      <w:tr w:rsidR="001D1963" w:rsidTr="003530A3" w14:paraId="7C856531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1D1963" w:rsidP="003530A3" w:rsidRDefault="001D1963" w14:paraId="33638A95" w14:textId="77777777">
            <w:r>
              <w:t>Estatus</w:t>
            </w:r>
          </w:p>
        </w:tc>
        <w:tc>
          <w:tcPr>
            <w:tcW w:w="8788" w:type="dxa"/>
          </w:tcPr>
          <w:p w:rsidR="001D1963" w:rsidP="003530A3" w:rsidRDefault="001D1963" w14:paraId="0CC85584" w14:textId="4550A5D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Pr="00992735" w:rsidR="001D1963" w:rsidP="001D1963" w:rsidRDefault="001D1963" w14:paraId="24880A81" w14:textId="77777777">
      <w:pPr>
        <w:pStyle w:val="Ttulo2"/>
      </w:pPr>
    </w:p>
    <w:p w:rsidR="001D1963" w:rsidP="001D1963" w:rsidRDefault="001D1963" w14:paraId="56B90804" w14:textId="6E2D5E24"/>
    <w:p w:rsidR="00FA3A78" w:rsidP="001D1963" w:rsidRDefault="00FA3A78" w14:paraId="23D6E138" w14:textId="26A9BAD1"/>
    <w:p w:rsidRPr="004E76A3" w:rsidR="00FA3A78" w:rsidP="00FA3A78" w:rsidRDefault="004B45FF" w14:paraId="7BF4B2C7" w14:textId="0B23A7AC" w14:noSpellErr="1">
      <w:pPr>
        <w:pStyle w:val="Ttulo2"/>
      </w:pPr>
      <w:bookmarkStart w:name="_Toc276567510" w:id="1812640717"/>
      <w:r w:rsidR="1EF42867">
        <w:rPr/>
        <w:t>Editar Avisos</w:t>
      </w:r>
      <w:bookmarkEnd w:id="1812640717"/>
    </w:p>
    <w:tbl>
      <w:tblPr>
        <w:tblStyle w:val="Tablewithheader"/>
        <w:tblW w:w="0" w:type="auto"/>
        <w:tblLayout w:type="fixed"/>
        <w:tblLook w:val="04A0" w:firstRow="1" w:lastRow="0" w:firstColumn="1" w:lastColumn="0" w:noHBand="0" w:noVBand="1"/>
      </w:tblPr>
      <w:tblGrid>
        <w:gridCol w:w="1982"/>
        <w:gridCol w:w="8788"/>
      </w:tblGrid>
      <w:tr w:rsidR="00FA3A78" w:rsidTr="003530A3" w14:paraId="39B8FB2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FA3A78" w:rsidP="003530A3" w:rsidRDefault="00FA3A78" w14:paraId="757B87BB" w14:textId="77777777">
            <w:r>
              <w:t>Título de escenario</w:t>
            </w:r>
          </w:p>
        </w:tc>
        <w:tc>
          <w:tcPr>
            <w:tcW w:w="8788" w:type="dxa"/>
            <w:shd w:val="clear" w:color="auto" w:fill="F2F2F2" w:themeFill="background1" w:themeFillShade="F2"/>
          </w:tcPr>
          <w:p w:rsidRPr="00AE1047" w:rsidR="00FA3A78" w:rsidP="004B45FF" w:rsidRDefault="004B45FF" w14:paraId="1F13127D" w14:textId="7C73AB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</w:rPr>
            </w:pPr>
            <w:r>
              <w:rPr>
                <w:b w:val="0"/>
                <w:bCs w:val="0"/>
                <w:iCs/>
              </w:rPr>
              <w:t>Editar avisos</w:t>
            </w:r>
          </w:p>
        </w:tc>
      </w:tr>
      <w:tr w:rsidRPr="005135A0" w:rsidR="00FA3A78" w:rsidTr="003530A3" w14:paraId="2345D61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FA3A78" w:rsidP="003530A3" w:rsidRDefault="00FA3A78" w14:paraId="08872A43" w14:textId="77777777">
            <w:r>
              <w:t>Descripción</w:t>
            </w:r>
          </w:p>
        </w:tc>
        <w:tc>
          <w:tcPr>
            <w:tcW w:w="8788" w:type="dxa"/>
          </w:tcPr>
          <w:p w:rsidRPr="009E2F07" w:rsidR="00FA3A78" w:rsidP="003530A3" w:rsidRDefault="004B45FF" w14:paraId="446CF6D3" w14:textId="4AFFA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iCs/>
              </w:rPr>
              <w:t>Acción de editar un aviso que ya haya sido registrado</w:t>
            </w:r>
          </w:p>
        </w:tc>
      </w:tr>
      <w:tr w:rsidR="00FA3A78" w:rsidTr="003530A3" w14:paraId="07802693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FA3A78" w:rsidP="003530A3" w:rsidRDefault="00FA3A78" w14:paraId="49341217" w14:textId="77777777">
            <w:r>
              <w:t>Pasos</w:t>
            </w:r>
          </w:p>
        </w:tc>
        <w:tc>
          <w:tcPr>
            <w:tcW w:w="8788" w:type="dxa"/>
          </w:tcPr>
          <w:p w:rsidR="004B45FF" w:rsidP="004B45FF" w:rsidRDefault="004B45FF" w14:paraId="4F5439B4" w14:textId="0F1EBB3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En la columna de acciones se va a seleccionar el ícono de Editar</w:t>
            </w:r>
          </w:p>
          <w:p w:rsidRPr="004B45FF" w:rsidR="00FA3A78" w:rsidP="003530A3" w:rsidRDefault="004B45FF" w14:paraId="4340E8CC" w14:textId="7C3418B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Cs/>
              </w:rPr>
            </w:pPr>
            <w:r>
              <w:rPr>
                <w:iCs/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5A54340" wp14:editId="19ABE5E7">
                      <wp:simplePos x="0" y="0"/>
                      <wp:positionH relativeFrom="column">
                        <wp:posOffset>-53340</wp:posOffset>
                      </wp:positionH>
                      <wp:positionV relativeFrom="paragraph">
                        <wp:posOffset>1997710</wp:posOffset>
                      </wp:positionV>
                      <wp:extent cx="368300" cy="488950"/>
                      <wp:effectExtent l="0" t="0" r="12700" b="25400"/>
                      <wp:wrapNone/>
                      <wp:docPr id="42" name="Rectángul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" cy="4889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ángulo 42" style="position:absolute;margin-left:-4.2pt;margin-top:157.3pt;width:29pt;height:38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1.5pt" w14:anchorId="6F9958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"/>
                  </w:pict>
                </mc:Fallback>
              </mc:AlternateContent>
            </w:r>
            <w:r w:rsidRPr="004B45FF">
              <w:rPr>
                <w:iCs/>
                <w:noProof/>
                <w:lang w:eastAsia="es-MX"/>
              </w:rPr>
              <w:drawing>
                <wp:inline distT="0" distB="0" distL="0" distR="0" wp14:anchorId="40B0E7DA" wp14:editId="5DBB7FEB">
                  <wp:extent cx="5443220" cy="2595245"/>
                  <wp:effectExtent l="0" t="0" r="508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3A78" w:rsidP="003530A3" w:rsidRDefault="004B45FF" w14:paraId="44D99754" w14:textId="0B61AA9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Se abrirá la ventana en donde se editará el vídeo y msotrará la inromación que se va a modificar</w:t>
            </w:r>
          </w:p>
          <w:p w:rsidR="004B45FF" w:rsidP="003530A3" w:rsidRDefault="004B45FF" w14:paraId="3CDAF804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FA3A78" w:rsidP="003530A3" w:rsidRDefault="004B45FF" w14:paraId="6A8F540B" w14:textId="0582FE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004B45FF">
              <w:rPr>
                <w:noProof/>
                <w:lang w:eastAsia="es-MX"/>
              </w:rPr>
              <w:drawing>
                <wp:inline distT="0" distB="0" distL="0" distR="0" wp14:anchorId="13B19292" wp14:editId="2F279ACD">
                  <wp:extent cx="5443220" cy="2368550"/>
                  <wp:effectExtent l="0" t="0" r="508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b="6890"/>
                          <a:stretch/>
                        </pic:blipFill>
                        <pic:spPr bwMode="auto">
                          <a:xfrm>
                            <a:off x="0" y="0"/>
                            <a:ext cx="5443220" cy="2368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s-MX"/>
              </w:rPr>
              <w:t>Al dar clic en Editar el aviso se cambiará y se msotrará una alerta en donde confirma el movimiento</w:t>
            </w:r>
          </w:p>
          <w:p w:rsidRPr="0000211F" w:rsidR="00FA3A78" w:rsidP="003530A3" w:rsidRDefault="004B45FF" w14:paraId="61F4CD98" w14:textId="6BD062E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004B45FF">
              <w:rPr>
                <w:noProof/>
                <w:lang w:eastAsia="es-MX"/>
              </w:rPr>
              <w:drawing>
                <wp:inline distT="0" distB="0" distL="0" distR="0" wp14:anchorId="1F6A8026" wp14:editId="54487479">
                  <wp:extent cx="2781300" cy="711200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b="11111"/>
                          <a:stretch/>
                        </pic:blipFill>
                        <pic:spPr bwMode="auto">
                          <a:xfrm>
                            <a:off x="0" y="0"/>
                            <a:ext cx="2781443" cy="711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A78" w:rsidTr="003530A3" w14:paraId="652EC7C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FA3A78" w:rsidP="003530A3" w:rsidRDefault="00FA3A78" w14:paraId="5A548D86" w14:textId="77777777">
            <w:r>
              <w:t>Resultados esperados</w:t>
            </w:r>
          </w:p>
        </w:tc>
        <w:tc>
          <w:tcPr>
            <w:tcW w:w="8788" w:type="dxa"/>
          </w:tcPr>
          <w:p w:rsidRPr="009E2F07" w:rsidR="00FA3A78" w:rsidP="003530A3" w:rsidRDefault="0000211F" w14:paraId="78C62964" w14:textId="7B20E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Que el aviso se pueda editar y muestre la información nueva</w:t>
            </w:r>
          </w:p>
        </w:tc>
      </w:tr>
      <w:tr w:rsidR="00FA3A78" w:rsidTr="003530A3" w14:paraId="14D19C4E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FA3A78" w:rsidP="003530A3" w:rsidRDefault="00FA3A78" w14:paraId="68830FFF" w14:textId="77777777">
            <w:r>
              <w:t>Estatus</w:t>
            </w:r>
          </w:p>
        </w:tc>
        <w:tc>
          <w:tcPr>
            <w:tcW w:w="8788" w:type="dxa"/>
          </w:tcPr>
          <w:p w:rsidR="00FA3A78" w:rsidP="003530A3" w:rsidRDefault="00FA3A78" w14:paraId="07098F78" w14:textId="30C6F3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="00067189" w:rsidP="001D1963" w:rsidRDefault="00067189" w14:paraId="26456932" w14:textId="29EFFCAD"/>
    <w:p w:rsidRPr="004E76A3" w:rsidR="00067189" w:rsidP="00067189" w:rsidRDefault="0000211F" w14:paraId="71BE4155" w14:textId="6FD8720F" w14:noSpellErr="1">
      <w:pPr>
        <w:pStyle w:val="Ttulo2"/>
      </w:pPr>
      <w:bookmarkStart w:name="_Toc2103404034" w:id="557375841"/>
      <w:r w:rsidR="1EF42867">
        <w:rPr/>
        <w:t>Visualización Avisos</w:t>
      </w:r>
      <w:bookmarkEnd w:id="557375841"/>
    </w:p>
    <w:tbl>
      <w:tblPr>
        <w:tblStyle w:val="Tablewithheader"/>
        <w:tblW w:w="0" w:type="auto"/>
        <w:tblLayout w:type="fixed"/>
        <w:tblLook w:val="04A0" w:firstRow="1" w:lastRow="0" w:firstColumn="1" w:lastColumn="0" w:noHBand="0" w:noVBand="1"/>
      </w:tblPr>
      <w:tblGrid>
        <w:gridCol w:w="1982"/>
        <w:gridCol w:w="8788"/>
      </w:tblGrid>
      <w:tr w:rsidR="00067189" w:rsidTr="003530A3" w14:paraId="7470482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067189" w:rsidP="003530A3" w:rsidRDefault="00067189" w14:paraId="2ADD4DB8" w14:textId="77777777">
            <w:r>
              <w:t>Título de escenario</w:t>
            </w:r>
          </w:p>
        </w:tc>
        <w:tc>
          <w:tcPr>
            <w:tcW w:w="8788" w:type="dxa"/>
            <w:shd w:val="clear" w:color="auto" w:fill="F2F2F2" w:themeFill="background1" w:themeFillShade="F2"/>
          </w:tcPr>
          <w:p w:rsidRPr="00AE1047" w:rsidR="0000211F" w:rsidP="00067189" w:rsidRDefault="0000211F" w14:paraId="06FB5ECB" w14:textId="31FEE5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</w:rPr>
            </w:pPr>
            <w:r>
              <w:rPr>
                <w:b w:val="0"/>
                <w:bCs w:val="0"/>
                <w:iCs/>
              </w:rPr>
              <w:t>Visualizar avisos</w:t>
            </w:r>
          </w:p>
        </w:tc>
      </w:tr>
      <w:tr w:rsidRPr="005135A0" w:rsidR="00067189" w:rsidTr="003530A3" w14:paraId="0D11357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067189" w:rsidP="003530A3" w:rsidRDefault="00067189" w14:paraId="128C8857" w14:textId="77777777">
            <w:r>
              <w:t>Descripción</w:t>
            </w:r>
          </w:p>
        </w:tc>
        <w:tc>
          <w:tcPr>
            <w:tcW w:w="8788" w:type="dxa"/>
          </w:tcPr>
          <w:p w:rsidRPr="009E2F07" w:rsidR="00067189" w:rsidP="00CB2006" w:rsidRDefault="0000211F" w14:paraId="34571D71" w14:textId="237507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iCs/>
              </w:rPr>
              <w:t>Visualizar los avisos en la aplicaci</w:t>
            </w:r>
            <w:r w:rsidR="002545F5">
              <w:rPr>
                <w:iCs/>
              </w:rPr>
              <w:t>ón corres</w:t>
            </w:r>
            <w:r>
              <w:rPr>
                <w:iCs/>
              </w:rPr>
              <w:t>pondiente</w:t>
            </w:r>
          </w:p>
        </w:tc>
      </w:tr>
      <w:tr w:rsidR="00067189" w:rsidTr="003530A3" w14:paraId="54D4AD33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067189" w:rsidP="003530A3" w:rsidRDefault="00067189" w14:paraId="683DFA83" w14:textId="77777777">
            <w:r>
              <w:t>Pasos</w:t>
            </w:r>
          </w:p>
        </w:tc>
        <w:tc>
          <w:tcPr>
            <w:tcW w:w="8788" w:type="dxa"/>
          </w:tcPr>
          <w:p w:rsidR="00F75303" w:rsidP="001938A5" w:rsidRDefault="00F75303" w14:paraId="4AC622FE" w14:textId="1DA932F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iCs/>
              </w:rPr>
              <w:t>Ingresar las credenciales</w:t>
            </w:r>
          </w:p>
          <w:p w:rsidR="00067189" w:rsidP="003530A3" w:rsidRDefault="00067189" w14:paraId="01CC0CFE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067189" w:rsidP="003530A3" w:rsidRDefault="001938A5" w14:paraId="0C1B278C" w14:textId="0AF80A4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6040CD0D" wp14:editId="3E6A3174">
                  <wp:extent cx="5435600" cy="2838450"/>
                  <wp:effectExtent l="0" t="0" r="0" b="0"/>
                  <wp:docPr id="45" name="Imagen 45" descr="logg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logg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7189" w:rsidP="003530A3" w:rsidRDefault="00067189" w14:paraId="08C8CCFA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F75303" w:rsidP="00F75303" w:rsidRDefault="00F75303" w14:paraId="01008694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 xml:space="preserve">Acceder a la aplicación en la que se agregaron los avisos </w:t>
            </w:r>
          </w:p>
          <w:p w:rsidR="00067189" w:rsidP="003530A3" w:rsidRDefault="00067189" w14:paraId="49358BC0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067189" w:rsidP="003530A3" w:rsidRDefault="00F75303" w14:paraId="263F2808" w14:textId="674E8B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 w:rsidRPr="00F75303">
              <w:rPr>
                <w:noProof/>
                <w:lang w:eastAsia="es-MX"/>
              </w:rPr>
              <w:drawing>
                <wp:inline distT="0" distB="0" distL="0" distR="0" wp14:anchorId="4B5B9C61" wp14:editId="148B0A6F">
                  <wp:extent cx="5443220" cy="2536825"/>
                  <wp:effectExtent l="0" t="0" r="508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53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7189" w:rsidP="003530A3" w:rsidRDefault="00067189" w14:paraId="5FEF883B" w14:textId="6C78E78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067189" w:rsidP="003530A3" w:rsidRDefault="00F75303" w14:paraId="2236618A" w14:textId="76D215E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t>Se cargara la aplicación y la primer pantalla que se verá será la de los avisos</w:t>
            </w:r>
          </w:p>
          <w:p w:rsidR="00F75303" w:rsidP="003530A3" w:rsidRDefault="00F75303" w14:paraId="749E9973" w14:textId="7A1F595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  <w:r>
              <w:rPr>
                <w:noProof/>
                <w:lang w:eastAsia="es-MX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FB49B9B" wp14:editId="167D3C66">
                      <wp:simplePos x="0" y="0"/>
                      <wp:positionH relativeFrom="column">
                        <wp:posOffset>2416810</wp:posOffset>
                      </wp:positionH>
                      <wp:positionV relativeFrom="paragraph">
                        <wp:posOffset>2240280</wp:posOffset>
                      </wp:positionV>
                      <wp:extent cx="628650" cy="361950"/>
                      <wp:effectExtent l="0" t="0" r="19050" b="19050"/>
                      <wp:wrapNone/>
                      <wp:docPr id="50" name="Rectángulo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865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0" style="position:absolute;margin-left:190.3pt;margin-top:176.4pt;width:49.5pt;height:28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1B38B75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"/>
                  </w:pict>
                </mc:Fallback>
              </mc:AlternateContent>
            </w:r>
            <w:r w:rsidRPr="00F75303">
              <w:rPr>
                <w:noProof/>
                <w:lang w:eastAsia="es-MX"/>
              </w:rPr>
              <w:drawing>
                <wp:inline distT="0" distB="0" distL="0" distR="0" wp14:anchorId="07596E46" wp14:editId="50CA2831">
                  <wp:extent cx="5443220" cy="2541270"/>
                  <wp:effectExtent l="0" t="0" r="508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54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7189" w:rsidP="003530A3" w:rsidRDefault="00067189" w14:paraId="1B48B22B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s-MX"/>
              </w:rPr>
            </w:pPr>
          </w:p>
          <w:p w:rsidR="00F75303" w:rsidP="003530A3" w:rsidRDefault="00F75303" w14:paraId="60415A00" w14:textId="5EA8363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 puede ver uno o más avisos, para cambiar al siguiente aviso damos clic al número siguiente o al botón de flecha</w:t>
            </w:r>
          </w:p>
          <w:p w:rsidR="00F75303" w:rsidP="003530A3" w:rsidRDefault="00595ACC" w14:paraId="7633BF3A" w14:textId="3D44213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9BAC6D1" wp14:editId="237646F1">
                      <wp:simplePos x="0" y="0"/>
                      <wp:positionH relativeFrom="column">
                        <wp:posOffset>4893310</wp:posOffset>
                      </wp:positionH>
                      <wp:positionV relativeFrom="paragraph">
                        <wp:posOffset>6350</wp:posOffset>
                      </wp:positionV>
                      <wp:extent cx="374650" cy="330200"/>
                      <wp:effectExtent l="0" t="0" r="25400" b="12700"/>
                      <wp:wrapNone/>
                      <wp:docPr id="51" name="Rectángulo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4650" cy="330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1" style="position:absolute;margin-left:385.3pt;margin-top:.5pt;width:29.5pt;height:2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43B065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"/>
                  </w:pict>
                </mc:Fallback>
              </mc:AlternateContent>
            </w:r>
            <w:r w:rsidRPr="00F75303" w:rsidR="00F75303">
              <w:rPr>
                <w:noProof/>
                <w:lang w:eastAsia="es-MX"/>
              </w:rPr>
              <w:drawing>
                <wp:inline distT="0" distB="0" distL="0" distR="0" wp14:anchorId="7BF6922C" wp14:editId="3D52A6AF">
                  <wp:extent cx="5443220" cy="2545715"/>
                  <wp:effectExtent l="0" t="0" r="5080" b="698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54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7189" w:rsidP="003530A3" w:rsidRDefault="00F75303" w14:paraId="4EE7E217" w14:textId="17FE34B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 necesario ver llegar hasta el último aviso para poder cerrar la ventana</w:t>
            </w:r>
            <w:r w:rsidR="00595ACC">
              <w:t xml:space="preserve"> dando clic en el icono de salir</w:t>
            </w:r>
          </w:p>
          <w:p w:rsidR="00067189" w:rsidP="003530A3" w:rsidRDefault="00067189" w14:paraId="30D972F9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:rsidR="00067189" w:rsidP="003530A3" w:rsidRDefault="00595ACC" w14:paraId="70A98033" w14:textId="6B39E72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eastAsia="es-MX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764F312" wp14:editId="216F191E">
                      <wp:simplePos x="0" y="0"/>
                      <wp:positionH relativeFrom="column">
                        <wp:posOffset>4417060</wp:posOffset>
                      </wp:positionH>
                      <wp:positionV relativeFrom="paragraph">
                        <wp:posOffset>2094230</wp:posOffset>
                      </wp:positionV>
                      <wp:extent cx="965200" cy="476250"/>
                      <wp:effectExtent l="0" t="0" r="25400" b="19050"/>
                      <wp:wrapNone/>
                      <wp:docPr id="53" name="Rectángulo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5200" cy="4762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ángulo 53" style="position:absolute;margin-left:347.8pt;margin-top:164.9pt;width:76pt;height:37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1.5pt" w14:anchorId="29BC10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"/>
                  </w:pict>
                </mc:Fallback>
              </mc:AlternateContent>
            </w:r>
            <w:r w:rsidRPr="00595ACC">
              <w:rPr>
                <w:noProof/>
                <w:lang w:eastAsia="es-MX"/>
              </w:rPr>
              <w:drawing>
                <wp:inline distT="0" distB="0" distL="0" distR="0" wp14:anchorId="63D22620" wp14:editId="100D9842">
                  <wp:extent cx="5443220" cy="2547620"/>
                  <wp:effectExtent l="0" t="0" r="5080" b="508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54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5ACC" w:rsidP="003530A3" w:rsidRDefault="00595ACC" w14:paraId="20B0AD2E" w14:textId="6C9E5E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cerrar se podrá ver la pantalla principal de la aplicación y se visualizará el botón “Avisos de plataforma”, este solo se podrá ver en la pantalla principal y al dar clic en él se abre la pantalla de avisos nuevamente.</w:t>
            </w:r>
          </w:p>
          <w:p w:rsidR="00067189" w:rsidP="003530A3" w:rsidRDefault="00067189" w14:paraId="1A736D3C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:rsidR="00067189" w:rsidP="003530A3" w:rsidRDefault="00595ACC" w14:paraId="59325BE1" w14:textId="5DA8849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95ACC">
              <w:rPr>
                <w:noProof/>
                <w:lang w:eastAsia="es-MX"/>
              </w:rPr>
              <w:drawing>
                <wp:inline distT="0" distB="0" distL="0" distR="0" wp14:anchorId="24F353CC" wp14:editId="25E282C4">
                  <wp:extent cx="5443220" cy="2525395"/>
                  <wp:effectExtent l="0" t="0" r="5080" b="825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52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7189" w:rsidP="003530A3" w:rsidRDefault="00595ACC" w14:paraId="7BFBB2B5" w14:textId="520E2EE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Si no hay ningún aviso para la plataforma al entrar o al dar clic al botón de Avisos de plataforma se mostrará una alerta</w:t>
            </w:r>
          </w:p>
          <w:p w:rsidR="00595ACC" w:rsidP="003530A3" w:rsidRDefault="00595ACC" w14:paraId="052A272B" w14:textId="519D7A6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eastAsia="es-MX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439C9FB" wp14:editId="4ACEF057">
                      <wp:simplePos x="0" y="0"/>
                      <wp:positionH relativeFrom="column">
                        <wp:posOffset>3978910</wp:posOffset>
                      </wp:positionH>
                      <wp:positionV relativeFrom="paragraph">
                        <wp:posOffset>-7620</wp:posOffset>
                      </wp:positionV>
                      <wp:extent cx="1447800" cy="469900"/>
                      <wp:effectExtent l="0" t="0" r="19050" b="25400"/>
                      <wp:wrapNone/>
                      <wp:docPr id="56" name="Rectángul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7800" cy="4699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6" style="position:absolute;margin-left:313.3pt;margin-top:-.6pt;width:114pt;height:3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1D35279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"/>
                  </w:pict>
                </mc:Fallback>
              </mc:AlternateContent>
            </w:r>
            <w:r w:rsidRPr="00595ACC">
              <w:rPr>
                <w:noProof/>
                <w:lang w:eastAsia="es-MX"/>
              </w:rPr>
              <w:drawing>
                <wp:inline distT="0" distB="0" distL="0" distR="0" wp14:anchorId="6A8E7242" wp14:editId="75C242C9">
                  <wp:extent cx="5443220" cy="2525395"/>
                  <wp:effectExtent l="0" t="0" r="5080" b="825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252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7189" w:rsidP="003530A3" w:rsidRDefault="00067189" w14:paraId="64EEFE9E" w14:textId="66B557B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:rsidRPr="00595ACC" w:rsidR="00067189" w:rsidP="003530A3" w:rsidRDefault="00067189" w14:paraId="21192445" w14:textId="0802E63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</w:p>
          <w:p w:rsidRPr="008972F3" w:rsidR="00067189" w:rsidP="003530A3" w:rsidRDefault="00067189" w14:paraId="000B8407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067189" w:rsidTr="003530A3" w14:paraId="1D024DB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067189" w:rsidP="003530A3" w:rsidRDefault="00067189" w14:paraId="7E056141" w14:textId="77777777">
            <w:r>
              <w:lastRenderedPageBreak/>
              <w:t>Resultados esperados</w:t>
            </w:r>
          </w:p>
        </w:tc>
        <w:tc>
          <w:tcPr>
            <w:tcW w:w="8788" w:type="dxa"/>
          </w:tcPr>
          <w:p w:rsidRPr="009E2F07" w:rsidR="00067189" w:rsidP="003530A3" w:rsidRDefault="00595ACC" w14:paraId="2F70FF63" w14:textId="72BD51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Que se muestren correctamente los avisos agregados a la plataforma y si no tiene avisos que se vea la alerta</w:t>
            </w:r>
          </w:p>
        </w:tc>
      </w:tr>
      <w:tr w:rsidR="00067189" w:rsidTr="003530A3" w14:paraId="6323C410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shd w:val="clear" w:color="auto" w:fill="F2F2F2" w:themeFill="background1" w:themeFillShade="F2"/>
          </w:tcPr>
          <w:p w:rsidR="00067189" w:rsidP="003530A3" w:rsidRDefault="00067189" w14:paraId="0C9475A9" w14:textId="77777777">
            <w:r>
              <w:t>Estatus</w:t>
            </w:r>
          </w:p>
        </w:tc>
        <w:tc>
          <w:tcPr>
            <w:tcW w:w="8788" w:type="dxa"/>
          </w:tcPr>
          <w:p w:rsidR="00067189" w:rsidP="00595ACC" w:rsidRDefault="00067189" w14:paraId="367289F8" w14:textId="5A3471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Pr="001D1963" w:rsidR="00032868" w:rsidP="001D1963" w:rsidRDefault="00032868" w14:paraId="0C4F7591" w14:textId="50319CC0">
      <w:bookmarkStart w:name="_GoBack" w:id="4"/>
      <w:bookmarkEnd w:id="4"/>
    </w:p>
    <w:sectPr w:rsidRPr="001D1963" w:rsidR="00032868" w:rsidSect="0042052A">
      <w:headerReference w:type="default" r:id="rId35"/>
      <w:footerReference w:type="default" r:id="rId36"/>
      <w:pgSz w:w="12240" w:h="15840" w:orient="portrait" w:code="1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3222" w:rsidP="0022755B" w:rsidRDefault="00783222" w14:paraId="60CE5EBD" w14:textId="77777777">
      <w:pPr>
        <w:spacing w:after="0" w:line="240" w:lineRule="auto"/>
      </w:pPr>
      <w:r>
        <w:separator/>
      </w:r>
    </w:p>
  </w:endnote>
  <w:endnote w:type="continuationSeparator" w:id="0">
    <w:p w:rsidR="00783222" w:rsidP="0022755B" w:rsidRDefault="00783222" w14:paraId="1A20EF97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Pr="00F03E56" w:rsidR="00EF4E7A" w:rsidP="000C5238" w:rsidRDefault="00EF4E7A" w14:paraId="384DC3AF" w14:textId="5463F86F">
    <w:pPr>
      <w:pStyle w:val="Piedepgina"/>
      <w:pBdr>
        <w:top w:val="single" w:color="D9D9D9" w:sz="4" w:space="1"/>
      </w:pBdr>
      <w:rPr>
        <w:rFonts w:ascii="Arial" w:hAnsi="Arial" w:cs="Arial"/>
        <w:color w:val="808080" w:themeColor="background1" w:themeShade="80"/>
        <w:sz w:val="24"/>
        <w:szCs w:val="24"/>
        <w:lang w:val="es-ES"/>
      </w:rPr>
    </w:pPr>
    <w:r w:rsidRPr="00F03E56">
      <w:rPr>
        <w:rStyle w:val="Nmerodepgina"/>
        <w:rFonts w:ascii="Arial" w:hAnsi="Arial" w:cs="Arial"/>
        <w:bCs/>
        <w:color w:val="808080" w:themeColor="background1" w:themeShade="80"/>
        <w:sz w:val="24"/>
        <w:szCs w:val="24"/>
        <w:lang w:val="es-ES"/>
      </w:rPr>
      <w:t xml:space="preserve">Documento confidencial | INAP | </w:t>
    </w:r>
    <w:sdt>
      <w:sdtPr>
        <w:rPr>
          <w:rStyle w:val="Nmerodepgina"/>
          <w:rFonts w:ascii="Arial" w:hAnsi="Arial" w:cs="Arial"/>
          <w:bCs/>
          <w:color w:val="808080" w:themeColor="background1" w:themeShade="80"/>
          <w:sz w:val="24"/>
          <w:szCs w:val="24"/>
          <w:lang w:val="es-ES"/>
        </w:rPr>
        <w:alias w:val="Title"/>
        <w:tag w:val=""/>
        <w:id w:val="438104787"/>
        <w:showingPlcHdr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rStyle w:val="Nmerodepgina"/>
        </w:rPr>
      </w:sdtEndPr>
      <w:sdtContent>
        <w:r w:rsidRPr="00F03E56">
          <w:rPr>
            <w:rStyle w:val="Nmerodepgina"/>
            <w:rFonts w:ascii="Arial" w:hAnsi="Arial" w:cs="Arial"/>
            <w:bCs/>
            <w:color w:val="808080" w:themeColor="background1" w:themeShade="80"/>
            <w:sz w:val="24"/>
            <w:szCs w:val="24"/>
            <w:lang w:val="es-ES"/>
          </w:rPr>
          <w:t xml:space="preserve">     </w:t>
        </w:r>
      </w:sdtContent>
    </w:sdt>
    <w:r w:rsidRPr="00F03E56">
      <w:rPr>
        <w:rStyle w:val="Nmerodepgina"/>
        <w:rFonts w:ascii="Arial" w:hAnsi="Arial" w:cs="Arial"/>
        <w:bCs/>
        <w:color w:val="808080" w:themeColor="background1" w:themeShade="80"/>
        <w:sz w:val="24"/>
        <w:szCs w:val="24"/>
        <w:lang w:val="es-ES"/>
      </w:rPr>
      <w:tab/>
    </w:r>
    <w:r w:rsidRPr="00F03E56">
      <w:rPr>
        <w:rFonts w:ascii="Arial" w:hAnsi="Arial" w:cs="Arial"/>
        <w:color w:val="808080" w:themeColor="background1" w:themeShade="80"/>
        <w:sz w:val="24"/>
        <w:szCs w:val="24"/>
      </w:rPr>
      <w:fldChar w:fldCharType="begin"/>
    </w:r>
    <w:r w:rsidRPr="00F03E56">
      <w:rPr>
        <w:rFonts w:ascii="Arial" w:hAnsi="Arial" w:cs="Arial"/>
        <w:color w:val="808080" w:themeColor="background1" w:themeShade="80"/>
        <w:sz w:val="24"/>
        <w:szCs w:val="24"/>
        <w:lang w:val="es-ES"/>
      </w:rPr>
      <w:instrText xml:space="preserve"> PAGE   \* MERGEFORMAT </w:instrText>
    </w:r>
    <w:r w:rsidRPr="00F03E56">
      <w:rPr>
        <w:rFonts w:ascii="Arial" w:hAnsi="Arial" w:cs="Arial"/>
        <w:color w:val="808080" w:themeColor="background1" w:themeShade="80"/>
        <w:sz w:val="24"/>
        <w:szCs w:val="24"/>
      </w:rPr>
      <w:fldChar w:fldCharType="separate"/>
    </w:r>
    <w:r w:rsidR="00D219E0">
      <w:rPr>
        <w:rFonts w:ascii="Arial" w:hAnsi="Arial" w:cs="Arial"/>
        <w:noProof/>
        <w:color w:val="808080" w:themeColor="background1" w:themeShade="80"/>
        <w:sz w:val="24"/>
        <w:szCs w:val="24"/>
        <w:lang w:val="es-ES"/>
      </w:rPr>
      <w:t>12</w:t>
    </w:r>
    <w:r w:rsidRPr="00F03E56">
      <w:rPr>
        <w:rFonts w:ascii="Arial" w:hAnsi="Arial" w:cs="Arial"/>
        <w:color w:val="808080" w:themeColor="background1" w:themeShade="80"/>
        <w:sz w:val="24"/>
        <w:szCs w:val="24"/>
      </w:rPr>
      <w:fldChar w:fldCharType="end"/>
    </w:r>
    <w:r w:rsidRPr="00F03E56">
      <w:rPr>
        <w:rFonts w:ascii="Arial" w:hAnsi="Arial" w:cs="Arial"/>
        <w:color w:val="808080" w:themeColor="background1" w:themeShade="80"/>
        <w:sz w:val="24"/>
        <w:szCs w:val="24"/>
        <w:lang w:val="es-ES"/>
      </w:rPr>
      <w:t xml:space="preserve"> | </w:t>
    </w:r>
    <w:r w:rsidRPr="00F03E56">
      <w:rPr>
        <w:rFonts w:ascii="Arial" w:hAnsi="Arial" w:cs="Arial"/>
        <w:color w:val="808080" w:themeColor="background1" w:themeShade="80"/>
        <w:spacing w:val="60"/>
        <w:sz w:val="24"/>
        <w:szCs w:val="24"/>
        <w:lang w:val="es-ES"/>
      </w:rPr>
      <w:t>Página</w:t>
    </w:r>
  </w:p>
  <w:p w:rsidR="00EF4E7A" w:rsidRDefault="00EF4E7A" w14:paraId="1A58F342" w14:textId="7777777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3222" w:rsidP="0022755B" w:rsidRDefault="00783222" w14:paraId="75A76D26" w14:textId="77777777">
      <w:pPr>
        <w:spacing w:after="0" w:line="240" w:lineRule="auto"/>
      </w:pPr>
      <w:r>
        <w:separator/>
      </w:r>
    </w:p>
  </w:footnote>
  <w:footnote w:type="continuationSeparator" w:id="0">
    <w:p w:rsidR="00783222" w:rsidP="0022755B" w:rsidRDefault="00783222" w14:paraId="056DE645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p w:rsidR="00EF4E7A" w:rsidP="00DB3D09" w:rsidRDefault="00EF4E7A" w14:paraId="460196ED" w14:textId="0CEF4CD2">
    <w:pPr>
      <w:pStyle w:val="Encabezado"/>
      <w:tabs>
        <w:tab w:val="clear" w:pos="4419"/>
        <w:tab w:val="clear" w:pos="8838"/>
        <w:tab w:val="left" w:pos="2054"/>
      </w:tabs>
      <w:rPr>
        <w:noProof/>
        <w:lang w:eastAsia="es-MX"/>
      </w:rPr>
    </w:pPr>
    <w:r w:rsidRPr="009962FD"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79B26D06" wp14:editId="13FAFD57">
          <wp:simplePos x="0" y="0"/>
          <wp:positionH relativeFrom="margin">
            <wp:posOffset>5295900</wp:posOffset>
          </wp:positionH>
          <wp:positionV relativeFrom="paragraph">
            <wp:posOffset>-266700</wp:posOffset>
          </wp:positionV>
          <wp:extent cx="1441193" cy="682625"/>
          <wp:effectExtent l="0" t="0" r="6985" b="3175"/>
          <wp:wrapNone/>
          <wp:docPr id="16" name="Imagen 16" descr="C:\Users\lenovo\Desktop\escudo rojo tesoreria 980x39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lenovo\Desktop\escudo rojo tesoreria 980x390.png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16483"/>
                  <a:stretch/>
                </pic:blipFill>
                <pic:spPr bwMode="auto">
                  <a:xfrm>
                    <a:off x="0" y="0"/>
                    <a:ext cx="1446427" cy="68510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B3D09">
      <w:rPr>
        <w:noProof/>
        <w:lang w:eastAsia="es-MX"/>
      </w:rPr>
      <w:drawing>
        <wp:inline distT="0" distB="0" distL="0" distR="0" wp14:anchorId="41F36485" wp14:editId="171A5398">
          <wp:extent cx="2933700" cy="416456"/>
          <wp:effectExtent l="0" t="0" r="0" b="3175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3007994" cy="42700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Pr="00DB3D09" w:rsidR="00EF4E7A" w:rsidP="00DB3D09" w:rsidRDefault="00EF4E7A" w14:paraId="5362BB1A" w14:textId="77777777">
    <w:pPr>
      <w:pStyle w:val="Encabezado"/>
      <w:tabs>
        <w:tab w:val="clear" w:pos="4419"/>
        <w:tab w:val="clear" w:pos="8838"/>
        <w:tab w:val="left" w:pos="2054"/>
      </w:tabs>
      <w:rPr>
        <w:noProof/>
        <w:lang w:eastAsia="es-MX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C7942"/>
    <w:multiLevelType w:val="hybridMultilevel"/>
    <w:tmpl w:val="319225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527C8"/>
    <w:multiLevelType w:val="hybridMultilevel"/>
    <w:tmpl w:val="C82E35F0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7E57D6E"/>
    <w:multiLevelType w:val="hybridMultilevel"/>
    <w:tmpl w:val="319225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501116"/>
    <w:multiLevelType w:val="hybridMultilevel"/>
    <w:tmpl w:val="B8E22506"/>
    <w:lvl w:ilvl="0" w:tplc="F79CBBA2">
      <w:start w:val="1"/>
      <w:numFmt w:val="decimal"/>
      <w:lvlText w:val="%1."/>
      <w:lvlJc w:val="left"/>
      <w:pPr>
        <w:ind w:left="786" w:hanging="360"/>
      </w:pPr>
      <w:rPr>
        <w:sz w:val="28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F269D5"/>
    <w:multiLevelType w:val="hybridMultilevel"/>
    <w:tmpl w:val="380CB7DA"/>
    <w:lvl w:ilvl="0" w:tplc="4B069320">
      <w:start w:val="1"/>
      <w:numFmt w:val="decimal"/>
      <w:lvlText w:val="%1."/>
      <w:lvlJc w:val="left"/>
      <w:pPr>
        <w:ind w:left="1070" w:hanging="360"/>
      </w:pPr>
      <w:rPr>
        <w:b w:val="0"/>
      </w:rPr>
    </w:lvl>
    <w:lvl w:ilvl="1" w:tplc="080A0019" w:tentative="1">
      <w:start w:val="1"/>
      <w:numFmt w:val="lowerLetter"/>
      <w:lvlText w:val="%2."/>
      <w:lvlJc w:val="left"/>
      <w:pPr>
        <w:ind w:left="1866" w:hanging="360"/>
      </w:pPr>
    </w:lvl>
    <w:lvl w:ilvl="2" w:tplc="080A001B" w:tentative="1">
      <w:start w:val="1"/>
      <w:numFmt w:val="lowerRoman"/>
      <w:lvlText w:val="%3."/>
      <w:lvlJc w:val="right"/>
      <w:pPr>
        <w:ind w:left="2586" w:hanging="180"/>
      </w:pPr>
    </w:lvl>
    <w:lvl w:ilvl="3" w:tplc="080A000F" w:tentative="1">
      <w:start w:val="1"/>
      <w:numFmt w:val="decimal"/>
      <w:lvlText w:val="%4."/>
      <w:lvlJc w:val="left"/>
      <w:pPr>
        <w:ind w:left="3306" w:hanging="360"/>
      </w:pPr>
    </w:lvl>
    <w:lvl w:ilvl="4" w:tplc="080A0019" w:tentative="1">
      <w:start w:val="1"/>
      <w:numFmt w:val="lowerLetter"/>
      <w:lvlText w:val="%5."/>
      <w:lvlJc w:val="left"/>
      <w:pPr>
        <w:ind w:left="4026" w:hanging="360"/>
      </w:pPr>
    </w:lvl>
    <w:lvl w:ilvl="5" w:tplc="080A001B" w:tentative="1">
      <w:start w:val="1"/>
      <w:numFmt w:val="lowerRoman"/>
      <w:lvlText w:val="%6."/>
      <w:lvlJc w:val="right"/>
      <w:pPr>
        <w:ind w:left="4746" w:hanging="180"/>
      </w:pPr>
    </w:lvl>
    <w:lvl w:ilvl="6" w:tplc="080A000F" w:tentative="1">
      <w:start w:val="1"/>
      <w:numFmt w:val="decimal"/>
      <w:lvlText w:val="%7."/>
      <w:lvlJc w:val="left"/>
      <w:pPr>
        <w:ind w:left="5466" w:hanging="360"/>
      </w:pPr>
    </w:lvl>
    <w:lvl w:ilvl="7" w:tplc="080A0019" w:tentative="1">
      <w:start w:val="1"/>
      <w:numFmt w:val="lowerLetter"/>
      <w:lvlText w:val="%8."/>
      <w:lvlJc w:val="left"/>
      <w:pPr>
        <w:ind w:left="6186" w:hanging="360"/>
      </w:pPr>
    </w:lvl>
    <w:lvl w:ilvl="8" w:tplc="08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0D73196A"/>
    <w:multiLevelType w:val="hybridMultilevel"/>
    <w:tmpl w:val="7D72DD6C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00005B1"/>
    <w:multiLevelType w:val="hybridMultilevel"/>
    <w:tmpl w:val="0FD8466A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0C15C83"/>
    <w:multiLevelType w:val="hybridMultilevel"/>
    <w:tmpl w:val="9966725A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4083819"/>
    <w:multiLevelType w:val="hybridMultilevel"/>
    <w:tmpl w:val="E5684DC4"/>
    <w:lvl w:ilvl="0" w:tplc="288CCD76">
      <w:start w:val="2023"/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  <w:color w:val="393939"/>
        <w:sz w:val="2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19BB6269"/>
    <w:multiLevelType w:val="hybridMultilevel"/>
    <w:tmpl w:val="4F76BE1E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0CC6704"/>
    <w:multiLevelType w:val="hybridMultilevel"/>
    <w:tmpl w:val="D4402D5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D21B2E"/>
    <w:multiLevelType w:val="hybridMultilevel"/>
    <w:tmpl w:val="EA926D5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7C259E"/>
    <w:multiLevelType w:val="hybridMultilevel"/>
    <w:tmpl w:val="2E8AEAD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A65CD1"/>
    <w:multiLevelType w:val="hybridMultilevel"/>
    <w:tmpl w:val="99B8C12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651125"/>
    <w:multiLevelType w:val="hybridMultilevel"/>
    <w:tmpl w:val="07BC2726"/>
    <w:lvl w:ilvl="0" w:tplc="F79CBBA2">
      <w:start w:val="1"/>
      <w:numFmt w:val="decimal"/>
      <w:lvlText w:val="%1."/>
      <w:lvlJc w:val="left"/>
      <w:pPr>
        <w:ind w:left="786" w:hanging="360"/>
      </w:pPr>
      <w:rPr>
        <w:sz w:val="28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EB77FC"/>
    <w:multiLevelType w:val="hybridMultilevel"/>
    <w:tmpl w:val="8F10EC04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B4B1FEF"/>
    <w:multiLevelType w:val="hybridMultilevel"/>
    <w:tmpl w:val="0AB06E1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183112"/>
    <w:multiLevelType w:val="hybridMultilevel"/>
    <w:tmpl w:val="30BC0472"/>
    <w:lvl w:ilvl="0" w:tplc="03E02B72">
      <w:start w:val="4"/>
      <w:numFmt w:val="bullet"/>
      <w:lvlText w:val="-"/>
      <w:lvlJc w:val="left"/>
      <w:pPr>
        <w:ind w:left="720" w:hanging="360"/>
      </w:pPr>
      <w:rPr>
        <w:rFonts w:hint="default" w:ascii="Calibri Light" w:hAnsi="Calibri Light" w:eastAsiaTheme="minorHAnsi" w:cstheme="minorBidi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375A362A"/>
    <w:multiLevelType w:val="hybridMultilevel"/>
    <w:tmpl w:val="3EA006A6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38A84181"/>
    <w:multiLevelType w:val="hybridMultilevel"/>
    <w:tmpl w:val="9C4EE1BA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39D86336"/>
    <w:multiLevelType w:val="hybridMultilevel"/>
    <w:tmpl w:val="BAA02BF4"/>
    <w:lvl w:ilvl="0" w:tplc="2424F236">
      <w:start w:val="7"/>
      <w:numFmt w:val="bullet"/>
      <w:lvlText w:val="-"/>
      <w:lvlJc w:val="left"/>
      <w:pPr>
        <w:ind w:left="720" w:hanging="360"/>
      </w:pPr>
      <w:rPr>
        <w:rFonts w:hint="default" w:ascii="Calibri Light" w:hAnsi="Calibri Light" w:cs="Calibri Light" w:eastAsiaTheme="majorEastAsia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41B20BF3"/>
    <w:multiLevelType w:val="hybridMultilevel"/>
    <w:tmpl w:val="C1F0997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56305D"/>
    <w:multiLevelType w:val="hybridMultilevel"/>
    <w:tmpl w:val="5950EA8E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4BCE5ACD"/>
    <w:multiLevelType w:val="hybridMultilevel"/>
    <w:tmpl w:val="8074727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873AE4"/>
    <w:multiLevelType w:val="hybridMultilevel"/>
    <w:tmpl w:val="13F6383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A35FE8"/>
    <w:multiLevelType w:val="hybridMultilevel"/>
    <w:tmpl w:val="2A3CB2BA"/>
    <w:lvl w:ilvl="0" w:tplc="F79CBBA2">
      <w:start w:val="1"/>
      <w:numFmt w:val="decimal"/>
      <w:lvlText w:val="%1."/>
      <w:lvlJc w:val="left"/>
      <w:pPr>
        <w:ind w:left="786" w:hanging="360"/>
      </w:pPr>
      <w:rPr>
        <w:sz w:val="28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D25444"/>
    <w:multiLevelType w:val="hybridMultilevel"/>
    <w:tmpl w:val="BCD4C16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FBA31C9"/>
    <w:multiLevelType w:val="hybridMultilevel"/>
    <w:tmpl w:val="505A00B4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652A3BC0"/>
    <w:multiLevelType w:val="hybridMultilevel"/>
    <w:tmpl w:val="F5C89862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6E4D4F89"/>
    <w:multiLevelType w:val="hybridMultilevel"/>
    <w:tmpl w:val="C82E35F0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71E52EFA"/>
    <w:multiLevelType w:val="hybridMultilevel"/>
    <w:tmpl w:val="F7E488DA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76A85540"/>
    <w:multiLevelType w:val="hybridMultilevel"/>
    <w:tmpl w:val="7D8A74AA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78C33063"/>
    <w:multiLevelType w:val="hybridMultilevel"/>
    <w:tmpl w:val="319225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F802D2"/>
    <w:multiLevelType w:val="hybridMultilevel"/>
    <w:tmpl w:val="861AFA66"/>
    <w:lvl w:ilvl="0" w:tplc="A064ADFE">
      <w:start w:val="4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7DC6609A"/>
    <w:multiLevelType w:val="hybridMultilevel"/>
    <w:tmpl w:val="8384E110"/>
    <w:lvl w:ilvl="0" w:tplc="080A000F">
      <w:start w:val="1"/>
      <w:numFmt w:val="decimal"/>
      <w:lvlText w:val="%1."/>
      <w:lvlJc w:val="left"/>
      <w:pPr>
        <w:ind w:left="1146" w:hanging="360"/>
      </w:pPr>
    </w:lvl>
    <w:lvl w:ilvl="1" w:tplc="080A0019" w:tentative="1">
      <w:start w:val="1"/>
      <w:numFmt w:val="lowerLetter"/>
      <w:lvlText w:val="%2."/>
      <w:lvlJc w:val="left"/>
      <w:pPr>
        <w:ind w:left="1866" w:hanging="360"/>
      </w:pPr>
    </w:lvl>
    <w:lvl w:ilvl="2" w:tplc="080A001B" w:tentative="1">
      <w:start w:val="1"/>
      <w:numFmt w:val="lowerRoman"/>
      <w:lvlText w:val="%3."/>
      <w:lvlJc w:val="right"/>
      <w:pPr>
        <w:ind w:left="2586" w:hanging="180"/>
      </w:pPr>
    </w:lvl>
    <w:lvl w:ilvl="3" w:tplc="080A000F" w:tentative="1">
      <w:start w:val="1"/>
      <w:numFmt w:val="decimal"/>
      <w:lvlText w:val="%4."/>
      <w:lvlJc w:val="left"/>
      <w:pPr>
        <w:ind w:left="3306" w:hanging="360"/>
      </w:pPr>
    </w:lvl>
    <w:lvl w:ilvl="4" w:tplc="080A0019" w:tentative="1">
      <w:start w:val="1"/>
      <w:numFmt w:val="lowerLetter"/>
      <w:lvlText w:val="%5."/>
      <w:lvlJc w:val="left"/>
      <w:pPr>
        <w:ind w:left="4026" w:hanging="360"/>
      </w:pPr>
    </w:lvl>
    <w:lvl w:ilvl="5" w:tplc="080A001B" w:tentative="1">
      <w:start w:val="1"/>
      <w:numFmt w:val="lowerRoman"/>
      <w:lvlText w:val="%6."/>
      <w:lvlJc w:val="right"/>
      <w:pPr>
        <w:ind w:left="4746" w:hanging="180"/>
      </w:pPr>
    </w:lvl>
    <w:lvl w:ilvl="6" w:tplc="080A000F" w:tentative="1">
      <w:start w:val="1"/>
      <w:numFmt w:val="decimal"/>
      <w:lvlText w:val="%7."/>
      <w:lvlJc w:val="left"/>
      <w:pPr>
        <w:ind w:left="5466" w:hanging="360"/>
      </w:pPr>
    </w:lvl>
    <w:lvl w:ilvl="7" w:tplc="080A0019" w:tentative="1">
      <w:start w:val="1"/>
      <w:numFmt w:val="lowerLetter"/>
      <w:lvlText w:val="%8."/>
      <w:lvlJc w:val="left"/>
      <w:pPr>
        <w:ind w:left="6186" w:hanging="360"/>
      </w:pPr>
    </w:lvl>
    <w:lvl w:ilvl="8" w:tplc="080A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3"/>
  </w:num>
  <w:num w:numId="2">
    <w:abstractNumId w:val="13"/>
  </w:num>
  <w:num w:numId="3">
    <w:abstractNumId w:val="28"/>
  </w:num>
  <w:num w:numId="4">
    <w:abstractNumId w:val="26"/>
  </w:num>
  <w:num w:numId="5">
    <w:abstractNumId w:val="24"/>
  </w:num>
  <w:num w:numId="6">
    <w:abstractNumId w:val="16"/>
  </w:num>
  <w:num w:numId="7">
    <w:abstractNumId w:val="5"/>
  </w:num>
  <w:num w:numId="8">
    <w:abstractNumId w:val="25"/>
  </w:num>
  <w:num w:numId="9">
    <w:abstractNumId w:val="14"/>
  </w:num>
  <w:num w:numId="10">
    <w:abstractNumId w:val="19"/>
  </w:num>
  <w:num w:numId="11">
    <w:abstractNumId w:val="6"/>
  </w:num>
  <w:num w:numId="12">
    <w:abstractNumId w:val="15"/>
  </w:num>
  <w:num w:numId="13">
    <w:abstractNumId w:val="7"/>
  </w:num>
  <w:num w:numId="14">
    <w:abstractNumId w:val="34"/>
  </w:num>
  <w:num w:numId="15">
    <w:abstractNumId w:val="4"/>
  </w:num>
  <w:num w:numId="16">
    <w:abstractNumId w:val="27"/>
  </w:num>
  <w:num w:numId="17">
    <w:abstractNumId w:val="17"/>
  </w:num>
  <w:num w:numId="18">
    <w:abstractNumId w:val="0"/>
  </w:num>
  <w:num w:numId="19">
    <w:abstractNumId w:val="32"/>
  </w:num>
  <w:num w:numId="20">
    <w:abstractNumId w:val="2"/>
  </w:num>
  <w:num w:numId="21">
    <w:abstractNumId w:val="12"/>
  </w:num>
  <w:num w:numId="22">
    <w:abstractNumId w:val="11"/>
  </w:num>
  <w:num w:numId="23">
    <w:abstractNumId w:val="20"/>
  </w:num>
  <w:num w:numId="24">
    <w:abstractNumId w:val="23"/>
  </w:num>
  <w:num w:numId="25">
    <w:abstractNumId w:val="21"/>
  </w:num>
  <w:num w:numId="26">
    <w:abstractNumId w:val="10"/>
  </w:num>
  <w:num w:numId="27">
    <w:abstractNumId w:val="8"/>
  </w:num>
  <w:num w:numId="28">
    <w:abstractNumId w:val="29"/>
  </w:num>
  <w:num w:numId="29">
    <w:abstractNumId w:val="30"/>
  </w:num>
  <w:num w:numId="30">
    <w:abstractNumId w:val="1"/>
  </w:num>
  <w:num w:numId="31">
    <w:abstractNumId w:val="22"/>
  </w:num>
  <w:num w:numId="32">
    <w:abstractNumId w:val="9"/>
  </w:num>
  <w:num w:numId="33">
    <w:abstractNumId w:val="33"/>
  </w:num>
  <w:num w:numId="34">
    <w:abstractNumId w:val="18"/>
  </w:num>
  <w:num w:numId="3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trackRevisions w:val="false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737"/>
    <w:rsid w:val="00000C1B"/>
    <w:rsid w:val="00001C05"/>
    <w:rsid w:val="0000211F"/>
    <w:rsid w:val="00003614"/>
    <w:rsid w:val="00004621"/>
    <w:rsid w:val="00007E70"/>
    <w:rsid w:val="000102E3"/>
    <w:rsid w:val="00011E3E"/>
    <w:rsid w:val="00011F28"/>
    <w:rsid w:val="00012FB3"/>
    <w:rsid w:val="00013173"/>
    <w:rsid w:val="000154A1"/>
    <w:rsid w:val="00015630"/>
    <w:rsid w:val="00016541"/>
    <w:rsid w:val="000169EF"/>
    <w:rsid w:val="00020455"/>
    <w:rsid w:val="00020C19"/>
    <w:rsid w:val="0002278B"/>
    <w:rsid w:val="00022AE6"/>
    <w:rsid w:val="00022FF8"/>
    <w:rsid w:val="00027EAC"/>
    <w:rsid w:val="00027FD1"/>
    <w:rsid w:val="0003048B"/>
    <w:rsid w:val="00031C9D"/>
    <w:rsid w:val="000323D9"/>
    <w:rsid w:val="000325D3"/>
    <w:rsid w:val="00032868"/>
    <w:rsid w:val="00033DA9"/>
    <w:rsid w:val="00034824"/>
    <w:rsid w:val="00034DDB"/>
    <w:rsid w:val="00035546"/>
    <w:rsid w:val="000359C6"/>
    <w:rsid w:val="00035A00"/>
    <w:rsid w:val="00040E0A"/>
    <w:rsid w:val="00041249"/>
    <w:rsid w:val="00042C64"/>
    <w:rsid w:val="00042EED"/>
    <w:rsid w:val="00044698"/>
    <w:rsid w:val="00044D1E"/>
    <w:rsid w:val="000458CA"/>
    <w:rsid w:val="00045C3E"/>
    <w:rsid w:val="00050BC2"/>
    <w:rsid w:val="0005169F"/>
    <w:rsid w:val="00053004"/>
    <w:rsid w:val="00054BC2"/>
    <w:rsid w:val="00055ACC"/>
    <w:rsid w:val="00056480"/>
    <w:rsid w:val="00056677"/>
    <w:rsid w:val="0005732D"/>
    <w:rsid w:val="0006140E"/>
    <w:rsid w:val="00061705"/>
    <w:rsid w:val="000623CC"/>
    <w:rsid w:val="00064A14"/>
    <w:rsid w:val="00065F7A"/>
    <w:rsid w:val="00066098"/>
    <w:rsid w:val="0006708A"/>
    <w:rsid w:val="00067189"/>
    <w:rsid w:val="00067A91"/>
    <w:rsid w:val="00067BBA"/>
    <w:rsid w:val="00072112"/>
    <w:rsid w:val="00073BEF"/>
    <w:rsid w:val="00073C1E"/>
    <w:rsid w:val="00075292"/>
    <w:rsid w:val="000763CD"/>
    <w:rsid w:val="0007721E"/>
    <w:rsid w:val="000801E9"/>
    <w:rsid w:val="000808DB"/>
    <w:rsid w:val="00080BDE"/>
    <w:rsid w:val="00081053"/>
    <w:rsid w:val="000816C4"/>
    <w:rsid w:val="00082019"/>
    <w:rsid w:val="0008338D"/>
    <w:rsid w:val="00084008"/>
    <w:rsid w:val="0008535D"/>
    <w:rsid w:val="0008555A"/>
    <w:rsid w:val="0008589B"/>
    <w:rsid w:val="00090467"/>
    <w:rsid w:val="000918E9"/>
    <w:rsid w:val="00092253"/>
    <w:rsid w:val="000928EF"/>
    <w:rsid w:val="00092A06"/>
    <w:rsid w:val="0009428D"/>
    <w:rsid w:val="00095D0E"/>
    <w:rsid w:val="000967BB"/>
    <w:rsid w:val="000A23CF"/>
    <w:rsid w:val="000A2DB3"/>
    <w:rsid w:val="000A4555"/>
    <w:rsid w:val="000A6259"/>
    <w:rsid w:val="000B1DE0"/>
    <w:rsid w:val="000B29B1"/>
    <w:rsid w:val="000B3CDA"/>
    <w:rsid w:val="000B4784"/>
    <w:rsid w:val="000B53D4"/>
    <w:rsid w:val="000B5B2E"/>
    <w:rsid w:val="000B7D1D"/>
    <w:rsid w:val="000C03C8"/>
    <w:rsid w:val="000C1BCF"/>
    <w:rsid w:val="000C3C3A"/>
    <w:rsid w:val="000C5193"/>
    <w:rsid w:val="000C5238"/>
    <w:rsid w:val="000C5BC6"/>
    <w:rsid w:val="000C7864"/>
    <w:rsid w:val="000D1436"/>
    <w:rsid w:val="000D3059"/>
    <w:rsid w:val="000D5792"/>
    <w:rsid w:val="000E120D"/>
    <w:rsid w:val="000E2AFD"/>
    <w:rsid w:val="000E470D"/>
    <w:rsid w:val="000E4D24"/>
    <w:rsid w:val="000E5A0D"/>
    <w:rsid w:val="000E7B0E"/>
    <w:rsid w:val="000F137C"/>
    <w:rsid w:val="000F2D11"/>
    <w:rsid w:val="000F36E3"/>
    <w:rsid w:val="000F4766"/>
    <w:rsid w:val="000F4A45"/>
    <w:rsid w:val="000F77AD"/>
    <w:rsid w:val="00100328"/>
    <w:rsid w:val="00104046"/>
    <w:rsid w:val="00105057"/>
    <w:rsid w:val="001061F1"/>
    <w:rsid w:val="00106DBD"/>
    <w:rsid w:val="00110E26"/>
    <w:rsid w:val="001126F6"/>
    <w:rsid w:val="0011388A"/>
    <w:rsid w:val="001143BD"/>
    <w:rsid w:val="00116435"/>
    <w:rsid w:val="00116F76"/>
    <w:rsid w:val="001200AA"/>
    <w:rsid w:val="00123DB7"/>
    <w:rsid w:val="001240A2"/>
    <w:rsid w:val="00124BB9"/>
    <w:rsid w:val="00125A6C"/>
    <w:rsid w:val="00125CE1"/>
    <w:rsid w:val="001272E7"/>
    <w:rsid w:val="001301AD"/>
    <w:rsid w:val="00130456"/>
    <w:rsid w:val="001308FD"/>
    <w:rsid w:val="00132D5C"/>
    <w:rsid w:val="00133904"/>
    <w:rsid w:val="0013499F"/>
    <w:rsid w:val="00136A4A"/>
    <w:rsid w:val="00137411"/>
    <w:rsid w:val="00140033"/>
    <w:rsid w:val="00140489"/>
    <w:rsid w:val="00141E0D"/>
    <w:rsid w:val="00142D16"/>
    <w:rsid w:val="00142DA6"/>
    <w:rsid w:val="0014428E"/>
    <w:rsid w:val="00144A93"/>
    <w:rsid w:val="00145629"/>
    <w:rsid w:val="00145D54"/>
    <w:rsid w:val="001462AA"/>
    <w:rsid w:val="00153D81"/>
    <w:rsid w:val="001545B4"/>
    <w:rsid w:val="001555CA"/>
    <w:rsid w:val="00155B0D"/>
    <w:rsid w:val="00155F05"/>
    <w:rsid w:val="00155F4B"/>
    <w:rsid w:val="001608B0"/>
    <w:rsid w:val="0016106D"/>
    <w:rsid w:val="00161A2B"/>
    <w:rsid w:val="00161DD0"/>
    <w:rsid w:val="0016253B"/>
    <w:rsid w:val="00164724"/>
    <w:rsid w:val="001663A8"/>
    <w:rsid w:val="001667B9"/>
    <w:rsid w:val="001722B1"/>
    <w:rsid w:val="00172693"/>
    <w:rsid w:val="00173214"/>
    <w:rsid w:val="00174DF5"/>
    <w:rsid w:val="00176F13"/>
    <w:rsid w:val="00177145"/>
    <w:rsid w:val="0018094D"/>
    <w:rsid w:val="001815F4"/>
    <w:rsid w:val="00182AE8"/>
    <w:rsid w:val="0018309A"/>
    <w:rsid w:val="0018421A"/>
    <w:rsid w:val="0018492E"/>
    <w:rsid w:val="0018571E"/>
    <w:rsid w:val="00186286"/>
    <w:rsid w:val="001862A7"/>
    <w:rsid w:val="001878AC"/>
    <w:rsid w:val="00190DA8"/>
    <w:rsid w:val="001916F9"/>
    <w:rsid w:val="00191923"/>
    <w:rsid w:val="00191E0C"/>
    <w:rsid w:val="0019257C"/>
    <w:rsid w:val="001938A5"/>
    <w:rsid w:val="00193BC7"/>
    <w:rsid w:val="0019413D"/>
    <w:rsid w:val="00194E27"/>
    <w:rsid w:val="001954C4"/>
    <w:rsid w:val="001969E6"/>
    <w:rsid w:val="001979FE"/>
    <w:rsid w:val="001A0624"/>
    <w:rsid w:val="001A1A6F"/>
    <w:rsid w:val="001A4DAC"/>
    <w:rsid w:val="001A684F"/>
    <w:rsid w:val="001A6E88"/>
    <w:rsid w:val="001B02C7"/>
    <w:rsid w:val="001B0402"/>
    <w:rsid w:val="001B1E4A"/>
    <w:rsid w:val="001B247C"/>
    <w:rsid w:val="001B29F2"/>
    <w:rsid w:val="001B4476"/>
    <w:rsid w:val="001B4AF4"/>
    <w:rsid w:val="001B6D9E"/>
    <w:rsid w:val="001B7B05"/>
    <w:rsid w:val="001C0105"/>
    <w:rsid w:val="001C01CA"/>
    <w:rsid w:val="001C0616"/>
    <w:rsid w:val="001C1BA2"/>
    <w:rsid w:val="001C3F7D"/>
    <w:rsid w:val="001C40BE"/>
    <w:rsid w:val="001C463A"/>
    <w:rsid w:val="001C4FFA"/>
    <w:rsid w:val="001C5CDC"/>
    <w:rsid w:val="001C61C6"/>
    <w:rsid w:val="001C7CCE"/>
    <w:rsid w:val="001D1963"/>
    <w:rsid w:val="001D2F38"/>
    <w:rsid w:val="001D6461"/>
    <w:rsid w:val="001D71DB"/>
    <w:rsid w:val="001D7364"/>
    <w:rsid w:val="001D7510"/>
    <w:rsid w:val="001D7F00"/>
    <w:rsid w:val="001E0022"/>
    <w:rsid w:val="001E0183"/>
    <w:rsid w:val="001E0B21"/>
    <w:rsid w:val="001E22F0"/>
    <w:rsid w:val="001E2FAB"/>
    <w:rsid w:val="001E3F2E"/>
    <w:rsid w:val="001E4004"/>
    <w:rsid w:val="001E4840"/>
    <w:rsid w:val="001E601A"/>
    <w:rsid w:val="001E78E5"/>
    <w:rsid w:val="001F1060"/>
    <w:rsid w:val="001F11B9"/>
    <w:rsid w:val="001F1269"/>
    <w:rsid w:val="001F1E8B"/>
    <w:rsid w:val="001F1F19"/>
    <w:rsid w:val="001F23E8"/>
    <w:rsid w:val="001F35E4"/>
    <w:rsid w:val="001F57F4"/>
    <w:rsid w:val="002015C4"/>
    <w:rsid w:val="00202573"/>
    <w:rsid w:val="00202F19"/>
    <w:rsid w:val="002042E6"/>
    <w:rsid w:val="00206983"/>
    <w:rsid w:val="00210571"/>
    <w:rsid w:val="00210A76"/>
    <w:rsid w:val="0021193C"/>
    <w:rsid w:val="002120B7"/>
    <w:rsid w:val="002137E0"/>
    <w:rsid w:val="00213953"/>
    <w:rsid w:val="002170AE"/>
    <w:rsid w:val="0022093F"/>
    <w:rsid w:val="00220940"/>
    <w:rsid w:val="002209B2"/>
    <w:rsid w:val="0022139A"/>
    <w:rsid w:val="00221D6A"/>
    <w:rsid w:val="00222B0F"/>
    <w:rsid w:val="00222B8B"/>
    <w:rsid w:val="0022388C"/>
    <w:rsid w:val="00224DCF"/>
    <w:rsid w:val="0022525E"/>
    <w:rsid w:val="00225608"/>
    <w:rsid w:val="00226715"/>
    <w:rsid w:val="0022755B"/>
    <w:rsid w:val="0022785A"/>
    <w:rsid w:val="002336BF"/>
    <w:rsid w:val="00234557"/>
    <w:rsid w:val="0023549D"/>
    <w:rsid w:val="002365F0"/>
    <w:rsid w:val="00236F3B"/>
    <w:rsid w:val="00237713"/>
    <w:rsid w:val="00237B36"/>
    <w:rsid w:val="0024053A"/>
    <w:rsid w:val="002411B6"/>
    <w:rsid w:val="00244AC5"/>
    <w:rsid w:val="0025035E"/>
    <w:rsid w:val="0025254C"/>
    <w:rsid w:val="00252937"/>
    <w:rsid w:val="002545F5"/>
    <w:rsid w:val="0025477D"/>
    <w:rsid w:val="00255FC1"/>
    <w:rsid w:val="00256B1C"/>
    <w:rsid w:val="00257393"/>
    <w:rsid w:val="00257CB2"/>
    <w:rsid w:val="00257CE8"/>
    <w:rsid w:val="00260034"/>
    <w:rsid w:val="002601F6"/>
    <w:rsid w:val="00261E63"/>
    <w:rsid w:val="00262B3D"/>
    <w:rsid w:val="00262CE0"/>
    <w:rsid w:val="00264895"/>
    <w:rsid w:val="00264F09"/>
    <w:rsid w:val="00267DC0"/>
    <w:rsid w:val="0027165D"/>
    <w:rsid w:val="00272140"/>
    <w:rsid w:val="00272156"/>
    <w:rsid w:val="00272599"/>
    <w:rsid w:val="002748CF"/>
    <w:rsid w:val="00277516"/>
    <w:rsid w:val="002800CC"/>
    <w:rsid w:val="0028082F"/>
    <w:rsid w:val="00282625"/>
    <w:rsid w:val="00285B2E"/>
    <w:rsid w:val="00286F8B"/>
    <w:rsid w:val="00287B47"/>
    <w:rsid w:val="00290422"/>
    <w:rsid w:val="00292584"/>
    <w:rsid w:val="002968C3"/>
    <w:rsid w:val="002A1CF6"/>
    <w:rsid w:val="002A5C99"/>
    <w:rsid w:val="002B057F"/>
    <w:rsid w:val="002B1B65"/>
    <w:rsid w:val="002B2A46"/>
    <w:rsid w:val="002B37EC"/>
    <w:rsid w:val="002B39D5"/>
    <w:rsid w:val="002B4B42"/>
    <w:rsid w:val="002B6C9A"/>
    <w:rsid w:val="002C0C85"/>
    <w:rsid w:val="002C0F4A"/>
    <w:rsid w:val="002C12F1"/>
    <w:rsid w:val="002C43E5"/>
    <w:rsid w:val="002C49B5"/>
    <w:rsid w:val="002C657E"/>
    <w:rsid w:val="002C6699"/>
    <w:rsid w:val="002C78D4"/>
    <w:rsid w:val="002D008F"/>
    <w:rsid w:val="002D05B5"/>
    <w:rsid w:val="002D12CA"/>
    <w:rsid w:val="002D1BEA"/>
    <w:rsid w:val="002D2680"/>
    <w:rsid w:val="002D3055"/>
    <w:rsid w:val="002D448A"/>
    <w:rsid w:val="002D7520"/>
    <w:rsid w:val="002E0E85"/>
    <w:rsid w:val="002E1107"/>
    <w:rsid w:val="002E1361"/>
    <w:rsid w:val="002E1F59"/>
    <w:rsid w:val="002E2521"/>
    <w:rsid w:val="002E287C"/>
    <w:rsid w:val="002E2D62"/>
    <w:rsid w:val="002E3242"/>
    <w:rsid w:val="002E5093"/>
    <w:rsid w:val="002E611A"/>
    <w:rsid w:val="002E6D64"/>
    <w:rsid w:val="002F1D1C"/>
    <w:rsid w:val="002F2671"/>
    <w:rsid w:val="002F2D0B"/>
    <w:rsid w:val="002F35A4"/>
    <w:rsid w:val="002F3CC8"/>
    <w:rsid w:val="002F43E7"/>
    <w:rsid w:val="002F532E"/>
    <w:rsid w:val="002F74BF"/>
    <w:rsid w:val="00300279"/>
    <w:rsid w:val="00300952"/>
    <w:rsid w:val="00300EFC"/>
    <w:rsid w:val="003014B1"/>
    <w:rsid w:val="003018BA"/>
    <w:rsid w:val="003019AB"/>
    <w:rsid w:val="00301C69"/>
    <w:rsid w:val="00302637"/>
    <w:rsid w:val="0030308D"/>
    <w:rsid w:val="00303273"/>
    <w:rsid w:val="003039ED"/>
    <w:rsid w:val="00304927"/>
    <w:rsid w:val="0030495A"/>
    <w:rsid w:val="00306F0D"/>
    <w:rsid w:val="00307440"/>
    <w:rsid w:val="00307B80"/>
    <w:rsid w:val="00307E6B"/>
    <w:rsid w:val="0031117C"/>
    <w:rsid w:val="0031128A"/>
    <w:rsid w:val="00311B6F"/>
    <w:rsid w:val="00312E3E"/>
    <w:rsid w:val="003132FC"/>
    <w:rsid w:val="00313B38"/>
    <w:rsid w:val="00314D3D"/>
    <w:rsid w:val="003159BB"/>
    <w:rsid w:val="0031618E"/>
    <w:rsid w:val="003161CB"/>
    <w:rsid w:val="00317DF5"/>
    <w:rsid w:val="00317EBD"/>
    <w:rsid w:val="00320FA4"/>
    <w:rsid w:val="00321A43"/>
    <w:rsid w:val="00321F67"/>
    <w:rsid w:val="00323BED"/>
    <w:rsid w:val="00323E5D"/>
    <w:rsid w:val="0032742D"/>
    <w:rsid w:val="003279AE"/>
    <w:rsid w:val="0033104A"/>
    <w:rsid w:val="0033126B"/>
    <w:rsid w:val="00332C51"/>
    <w:rsid w:val="003339D1"/>
    <w:rsid w:val="00333C9D"/>
    <w:rsid w:val="003370FF"/>
    <w:rsid w:val="0034001F"/>
    <w:rsid w:val="00341FD0"/>
    <w:rsid w:val="00343885"/>
    <w:rsid w:val="0034486F"/>
    <w:rsid w:val="003475DB"/>
    <w:rsid w:val="0034790E"/>
    <w:rsid w:val="00350569"/>
    <w:rsid w:val="00352036"/>
    <w:rsid w:val="00352C67"/>
    <w:rsid w:val="003530A3"/>
    <w:rsid w:val="00354C4C"/>
    <w:rsid w:val="00354F34"/>
    <w:rsid w:val="00355159"/>
    <w:rsid w:val="0035516E"/>
    <w:rsid w:val="0035582D"/>
    <w:rsid w:val="003565C6"/>
    <w:rsid w:val="00356D36"/>
    <w:rsid w:val="00357E40"/>
    <w:rsid w:val="00360419"/>
    <w:rsid w:val="003613D7"/>
    <w:rsid w:val="0036233A"/>
    <w:rsid w:val="003624B4"/>
    <w:rsid w:val="00364720"/>
    <w:rsid w:val="00364734"/>
    <w:rsid w:val="00367D42"/>
    <w:rsid w:val="003702B6"/>
    <w:rsid w:val="00370478"/>
    <w:rsid w:val="003706AE"/>
    <w:rsid w:val="003722D3"/>
    <w:rsid w:val="00372510"/>
    <w:rsid w:val="00372ABA"/>
    <w:rsid w:val="003750FB"/>
    <w:rsid w:val="003754B6"/>
    <w:rsid w:val="00377793"/>
    <w:rsid w:val="00380FC0"/>
    <w:rsid w:val="00381D70"/>
    <w:rsid w:val="00382E0D"/>
    <w:rsid w:val="003834A8"/>
    <w:rsid w:val="00383D73"/>
    <w:rsid w:val="003844E2"/>
    <w:rsid w:val="00384A45"/>
    <w:rsid w:val="003852A4"/>
    <w:rsid w:val="003853DD"/>
    <w:rsid w:val="003879A5"/>
    <w:rsid w:val="00390357"/>
    <w:rsid w:val="0039050A"/>
    <w:rsid w:val="00391498"/>
    <w:rsid w:val="00392B9C"/>
    <w:rsid w:val="00394BFE"/>
    <w:rsid w:val="003958F0"/>
    <w:rsid w:val="003A2F3F"/>
    <w:rsid w:val="003A43A0"/>
    <w:rsid w:val="003A7C75"/>
    <w:rsid w:val="003B0456"/>
    <w:rsid w:val="003B0A05"/>
    <w:rsid w:val="003B48B4"/>
    <w:rsid w:val="003B4B0D"/>
    <w:rsid w:val="003B5B9C"/>
    <w:rsid w:val="003B5E29"/>
    <w:rsid w:val="003B78F1"/>
    <w:rsid w:val="003C32D3"/>
    <w:rsid w:val="003C3604"/>
    <w:rsid w:val="003C3E6E"/>
    <w:rsid w:val="003C3EC2"/>
    <w:rsid w:val="003C4620"/>
    <w:rsid w:val="003C4FE7"/>
    <w:rsid w:val="003C52FC"/>
    <w:rsid w:val="003C78C4"/>
    <w:rsid w:val="003C7B9E"/>
    <w:rsid w:val="003C7DE1"/>
    <w:rsid w:val="003D13B7"/>
    <w:rsid w:val="003D2B1B"/>
    <w:rsid w:val="003E0585"/>
    <w:rsid w:val="003E1FBE"/>
    <w:rsid w:val="003E4D37"/>
    <w:rsid w:val="003E670D"/>
    <w:rsid w:val="003E7DC1"/>
    <w:rsid w:val="003F1027"/>
    <w:rsid w:val="003F2B0D"/>
    <w:rsid w:val="003F4E48"/>
    <w:rsid w:val="004000AA"/>
    <w:rsid w:val="00400C12"/>
    <w:rsid w:val="00400DB1"/>
    <w:rsid w:val="00402218"/>
    <w:rsid w:val="00402A86"/>
    <w:rsid w:val="00402D7B"/>
    <w:rsid w:val="0040334B"/>
    <w:rsid w:val="0040401C"/>
    <w:rsid w:val="00404794"/>
    <w:rsid w:val="0040662D"/>
    <w:rsid w:val="00406D73"/>
    <w:rsid w:val="004106D3"/>
    <w:rsid w:val="0041209C"/>
    <w:rsid w:val="00413697"/>
    <w:rsid w:val="00414C7E"/>
    <w:rsid w:val="0041649F"/>
    <w:rsid w:val="004178BE"/>
    <w:rsid w:val="0042052A"/>
    <w:rsid w:val="00422B29"/>
    <w:rsid w:val="00423079"/>
    <w:rsid w:val="00423604"/>
    <w:rsid w:val="00423F8E"/>
    <w:rsid w:val="00425338"/>
    <w:rsid w:val="004259DC"/>
    <w:rsid w:val="00427214"/>
    <w:rsid w:val="004275D5"/>
    <w:rsid w:val="00427983"/>
    <w:rsid w:val="00430270"/>
    <w:rsid w:val="00430AAB"/>
    <w:rsid w:val="004315E2"/>
    <w:rsid w:val="00433F92"/>
    <w:rsid w:val="00435106"/>
    <w:rsid w:val="004351DB"/>
    <w:rsid w:val="00435232"/>
    <w:rsid w:val="00435400"/>
    <w:rsid w:val="00436F23"/>
    <w:rsid w:val="00437644"/>
    <w:rsid w:val="0044179B"/>
    <w:rsid w:val="004420C6"/>
    <w:rsid w:val="00443347"/>
    <w:rsid w:val="004436AF"/>
    <w:rsid w:val="00443BC4"/>
    <w:rsid w:val="004440BC"/>
    <w:rsid w:val="004455B1"/>
    <w:rsid w:val="00445913"/>
    <w:rsid w:val="00451E77"/>
    <w:rsid w:val="0045372A"/>
    <w:rsid w:val="00453734"/>
    <w:rsid w:val="0045519F"/>
    <w:rsid w:val="00455622"/>
    <w:rsid w:val="00456710"/>
    <w:rsid w:val="00456FD4"/>
    <w:rsid w:val="0045783C"/>
    <w:rsid w:val="00462536"/>
    <w:rsid w:val="0046474C"/>
    <w:rsid w:val="00464DA6"/>
    <w:rsid w:val="00474C97"/>
    <w:rsid w:val="00474D5D"/>
    <w:rsid w:val="00475D9E"/>
    <w:rsid w:val="00475ECF"/>
    <w:rsid w:val="00475EDE"/>
    <w:rsid w:val="00476758"/>
    <w:rsid w:val="00481990"/>
    <w:rsid w:val="004819C2"/>
    <w:rsid w:val="00482DC3"/>
    <w:rsid w:val="004853D7"/>
    <w:rsid w:val="00487B60"/>
    <w:rsid w:val="004924FE"/>
    <w:rsid w:val="0049405B"/>
    <w:rsid w:val="0049640F"/>
    <w:rsid w:val="00496B22"/>
    <w:rsid w:val="004A0017"/>
    <w:rsid w:val="004A06B2"/>
    <w:rsid w:val="004A1F40"/>
    <w:rsid w:val="004A2E09"/>
    <w:rsid w:val="004A5693"/>
    <w:rsid w:val="004A5F0F"/>
    <w:rsid w:val="004B0B44"/>
    <w:rsid w:val="004B214E"/>
    <w:rsid w:val="004B24F7"/>
    <w:rsid w:val="004B2DD9"/>
    <w:rsid w:val="004B2EB9"/>
    <w:rsid w:val="004B33F1"/>
    <w:rsid w:val="004B374C"/>
    <w:rsid w:val="004B45FF"/>
    <w:rsid w:val="004B486F"/>
    <w:rsid w:val="004B60E2"/>
    <w:rsid w:val="004B69A9"/>
    <w:rsid w:val="004C03BF"/>
    <w:rsid w:val="004C0CDF"/>
    <w:rsid w:val="004C10D2"/>
    <w:rsid w:val="004C1184"/>
    <w:rsid w:val="004C2C51"/>
    <w:rsid w:val="004C499F"/>
    <w:rsid w:val="004C4E40"/>
    <w:rsid w:val="004C4FA1"/>
    <w:rsid w:val="004C651F"/>
    <w:rsid w:val="004C6A35"/>
    <w:rsid w:val="004C7020"/>
    <w:rsid w:val="004C7312"/>
    <w:rsid w:val="004C7E69"/>
    <w:rsid w:val="004D1E4A"/>
    <w:rsid w:val="004D25BC"/>
    <w:rsid w:val="004D6BAA"/>
    <w:rsid w:val="004E0698"/>
    <w:rsid w:val="004E1FD7"/>
    <w:rsid w:val="004E439C"/>
    <w:rsid w:val="004E4882"/>
    <w:rsid w:val="004E5FCE"/>
    <w:rsid w:val="004E667F"/>
    <w:rsid w:val="004E76A3"/>
    <w:rsid w:val="004E7AD3"/>
    <w:rsid w:val="004F368D"/>
    <w:rsid w:val="004F429C"/>
    <w:rsid w:val="004F5D2B"/>
    <w:rsid w:val="004F6066"/>
    <w:rsid w:val="004F642A"/>
    <w:rsid w:val="004F6539"/>
    <w:rsid w:val="004F6AF2"/>
    <w:rsid w:val="00501367"/>
    <w:rsid w:val="00502228"/>
    <w:rsid w:val="00502A94"/>
    <w:rsid w:val="00502D4E"/>
    <w:rsid w:val="005032C4"/>
    <w:rsid w:val="00506353"/>
    <w:rsid w:val="00510ED1"/>
    <w:rsid w:val="0051109F"/>
    <w:rsid w:val="00511AC6"/>
    <w:rsid w:val="005135A0"/>
    <w:rsid w:val="00514F9C"/>
    <w:rsid w:val="00517FED"/>
    <w:rsid w:val="00520BC4"/>
    <w:rsid w:val="00522594"/>
    <w:rsid w:val="00523170"/>
    <w:rsid w:val="00523C6F"/>
    <w:rsid w:val="00523F37"/>
    <w:rsid w:val="00524127"/>
    <w:rsid w:val="00524607"/>
    <w:rsid w:val="00524C3A"/>
    <w:rsid w:val="00527FE8"/>
    <w:rsid w:val="005302F3"/>
    <w:rsid w:val="005308FD"/>
    <w:rsid w:val="00532109"/>
    <w:rsid w:val="005329EF"/>
    <w:rsid w:val="00534829"/>
    <w:rsid w:val="0054104A"/>
    <w:rsid w:val="00541416"/>
    <w:rsid w:val="0054377E"/>
    <w:rsid w:val="00545565"/>
    <w:rsid w:val="00547304"/>
    <w:rsid w:val="005513E8"/>
    <w:rsid w:val="00552D6D"/>
    <w:rsid w:val="00556BD5"/>
    <w:rsid w:val="005573DA"/>
    <w:rsid w:val="00557F46"/>
    <w:rsid w:val="005601CE"/>
    <w:rsid w:val="00560400"/>
    <w:rsid w:val="00560660"/>
    <w:rsid w:val="00561B03"/>
    <w:rsid w:val="0056279A"/>
    <w:rsid w:val="00562821"/>
    <w:rsid w:val="00563C74"/>
    <w:rsid w:val="00564E44"/>
    <w:rsid w:val="0056729E"/>
    <w:rsid w:val="00567A52"/>
    <w:rsid w:val="0057068C"/>
    <w:rsid w:val="00573040"/>
    <w:rsid w:val="00574468"/>
    <w:rsid w:val="005744E4"/>
    <w:rsid w:val="005766E1"/>
    <w:rsid w:val="00576FE7"/>
    <w:rsid w:val="00577344"/>
    <w:rsid w:val="005803AB"/>
    <w:rsid w:val="00582464"/>
    <w:rsid w:val="00582C8F"/>
    <w:rsid w:val="0058343B"/>
    <w:rsid w:val="005847F4"/>
    <w:rsid w:val="00587EFA"/>
    <w:rsid w:val="00590964"/>
    <w:rsid w:val="00592542"/>
    <w:rsid w:val="005935A0"/>
    <w:rsid w:val="00593AAD"/>
    <w:rsid w:val="00593F68"/>
    <w:rsid w:val="00594401"/>
    <w:rsid w:val="00595590"/>
    <w:rsid w:val="005955EA"/>
    <w:rsid w:val="00595ACC"/>
    <w:rsid w:val="00595C37"/>
    <w:rsid w:val="00595D56"/>
    <w:rsid w:val="005966FA"/>
    <w:rsid w:val="005A270E"/>
    <w:rsid w:val="005A2B03"/>
    <w:rsid w:val="005A3385"/>
    <w:rsid w:val="005A3916"/>
    <w:rsid w:val="005A3C28"/>
    <w:rsid w:val="005A44FB"/>
    <w:rsid w:val="005A5FAA"/>
    <w:rsid w:val="005A69FE"/>
    <w:rsid w:val="005A7208"/>
    <w:rsid w:val="005B116B"/>
    <w:rsid w:val="005B1F6A"/>
    <w:rsid w:val="005B2442"/>
    <w:rsid w:val="005B3C68"/>
    <w:rsid w:val="005B4579"/>
    <w:rsid w:val="005B5BFC"/>
    <w:rsid w:val="005B5F38"/>
    <w:rsid w:val="005B755A"/>
    <w:rsid w:val="005B75BB"/>
    <w:rsid w:val="005B7C7B"/>
    <w:rsid w:val="005B7EBE"/>
    <w:rsid w:val="005C0699"/>
    <w:rsid w:val="005C1601"/>
    <w:rsid w:val="005C528F"/>
    <w:rsid w:val="005C7009"/>
    <w:rsid w:val="005C7479"/>
    <w:rsid w:val="005D05DF"/>
    <w:rsid w:val="005D1533"/>
    <w:rsid w:val="005D1B18"/>
    <w:rsid w:val="005D3E8E"/>
    <w:rsid w:val="005D4556"/>
    <w:rsid w:val="005D5DD3"/>
    <w:rsid w:val="005D62DF"/>
    <w:rsid w:val="005D6691"/>
    <w:rsid w:val="005D78C1"/>
    <w:rsid w:val="005E0AA8"/>
    <w:rsid w:val="005E1577"/>
    <w:rsid w:val="005E3E01"/>
    <w:rsid w:val="005E50AE"/>
    <w:rsid w:val="005E54EF"/>
    <w:rsid w:val="005E7CDB"/>
    <w:rsid w:val="005F0926"/>
    <w:rsid w:val="005F0CF4"/>
    <w:rsid w:val="005F0DE8"/>
    <w:rsid w:val="005F2E2D"/>
    <w:rsid w:val="005F3113"/>
    <w:rsid w:val="005F381B"/>
    <w:rsid w:val="005F3AF0"/>
    <w:rsid w:val="005F3CE6"/>
    <w:rsid w:val="005F404E"/>
    <w:rsid w:val="005F4EBF"/>
    <w:rsid w:val="005F5F7E"/>
    <w:rsid w:val="00600F4D"/>
    <w:rsid w:val="00600FFB"/>
    <w:rsid w:val="00602360"/>
    <w:rsid w:val="00602428"/>
    <w:rsid w:val="006025FD"/>
    <w:rsid w:val="00603414"/>
    <w:rsid w:val="006037E3"/>
    <w:rsid w:val="006045C2"/>
    <w:rsid w:val="00605765"/>
    <w:rsid w:val="006074ED"/>
    <w:rsid w:val="0060770B"/>
    <w:rsid w:val="00607D81"/>
    <w:rsid w:val="00607F91"/>
    <w:rsid w:val="006105C7"/>
    <w:rsid w:val="0061199D"/>
    <w:rsid w:val="00612F1C"/>
    <w:rsid w:val="00613FAB"/>
    <w:rsid w:val="00614863"/>
    <w:rsid w:val="00615ECB"/>
    <w:rsid w:val="00616D8A"/>
    <w:rsid w:val="006201BA"/>
    <w:rsid w:val="00622216"/>
    <w:rsid w:val="00624E8C"/>
    <w:rsid w:val="00625130"/>
    <w:rsid w:val="00626A55"/>
    <w:rsid w:val="00627B94"/>
    <w:rsid w:val="00630258"/>
    <w:rsid w:val="00631CE8"/>
    <w:rsid w:val="00632490"/>
    <w:rsid w:val="00632F4B"/>
    <w:rsid w:val="00636EC8"/>
    <w:rsid w:val="006411AA"/>
    <w:rsid w:val="006413B2"/>
    <w:rsid w:val="0064149F"/>
    <w:rsid w:val="00642CC2"/>
    <w:rsid w:val="006442E6"/>
    <w:rsid w:val="006459B4"/>
    <w:rsid w:val="0064691A"/>
    <w:rsid w:val="00647214"/>
    <w:rsid w:val="00647355"/>
    <w:rsid w:val="00647AA3"/>
    <w:rsid w:val="006505E0"/>
    <w:rsid w:val="00650CED"/>
    <w:rsid w:val="006512C7"/>
    <w:rsid w:val="00652647"/>
    <w:rsid w:val="0065269F"/>
    <w:rsid w:val="00654BE9"/>
    <w:rsid w:val="0065514C"/>
    <w:rsid w:val="00656CDB"/>
    <w:rsid w:val="00657E82"/>
    <w:rsid w:val="00662C5D"/>
    <w:rsid w:val="00662F70"/>
    <w:rsid w:val="0066465B"/>
    <w:rsid w:val="00665736"/>
    <w:rsid w:val="00666BCB"/>
    <w:rsid w:val="00667DAE"/>
    <w:rsid w:val="0067482F"/>
    <w:rsid w:val="0067666F"/>
    <w:rsid w:val="006778B9"/>
    <w:rsid w:val="00677F92"/>
    <w:rsid w:val="0068250C"/>
    <w:rsid w:val="00692861"/>
    <w:rsid w:val="006931F7"/>
    <w:rsid w:val="006944DB"/>
    <w:rsid w:val="006A0344"/>
    <w:rsid w:val="006A19E6"/>
    <w:rsid w:val="006A1A50"/>
    <w:rsid w:val="006A1FED"/>
    <w:rsid w:val="006A2A03"/>
    <w:rsid w:val="006A4707"/>
    <w:rsid w:val="006A4D1D"/>
    <w:rsid w:val="006A56AF"/>
    <w:rsid w:val="006A6D15"/>
    <w:rsid w:val="006A7EC6"/>
    <w:rsid w:val="006B02D4"/>
    <w:rsid w:val="006B1D3B"/>
    <w:rsid w:val="006B1EE2"/>
    <w:rsid w:val="006B2809"/>
    <w:rsid w:val="006B2B18"/>
    <w:rsid w:val="006B43B1"/>
    <w:rsid w:val="006B4790"/>
    <w:rsid w:val="006C016A"/>
    <w:rsid w:val="006C0BD7"/>
    <w:rsid w:val="006C1247"/>
    <w:rsid w:val="006C18FC"/>
    <w:rsid w:val="006C3400"/>
    <w:rsid w:val="006C4752"/>
    <w:rsid w:val="006C7A0F"/>
    <w:rsid w:val="006D27B6"/>
    <w:rsid w:val="006D2860"/>
    <w:rsid w:val="006D3225"/>
    <w:rsid w:val="006D46BC"/>
    <w:rsid w:val="006D4771"/>
    <w:rsid w:val="006D5D7D"/>
    <w:rsid w:val="006D5F67"/>
    <w:rsid w:val="006D67A1"/>
    <w:rsid w:val="006D7089"/>
    <w:rsid w:val="006D7A86"/>
    <w:rsid w:val="006E03C8"/>
    <w:rsid w:val="006E2839"/>
    <w:rsid w:val="006E2A41"/>
    <w:rsid w:val="006E2DBD"/>
    <w:rsid w:val="006E69AE"/>
    <w:rsid w:val="006F017F"/>
    <w:rsid w:val="006F0A36"/>
    <w:rsid w:val="006F1060"/>
    <w:rsid w:val="006F24FF"/>
    <w:rsid w:val="006F2733"/>
    <w:rsid w:val="006F284F"/>
    <w:rsid w:val="006F4BC5"/>
    <w:rsid w:val="006F53A0"/>
    <w:rsid w:val="006F6603"/>
    <w:rsid w:val="006F7461"/>
    <w:rsid w:val="00701B00"/>
    <w:rsid w:val="0070582D"/>
    <w:rsid w:val="007068AA"/>
    <w:rsid w:val="007075F0"/>
    <w:rsid w:val="00707FE7"/>
    <w:rsid w:val="007107A9"/>
    <w:rsid w:val="007124C6"/>
    <w:rsid w:val="00713944"/>
    <w:rsid w:val="00713A51"/>
    <w:rsid w:val="00713D29"/>
    <w:rsid w:val="007146AD"/>
    <w:rsid w:val="00714BC1"/>
    <w:rsid w:val="00716E48"/>
    <w:rsid w:val="00717B3F"/>
    <w:rsid w:val="0072154A"/>
    <w:rsid w:val="00721893"/>
    <w:rsid w:val="00721A67"/>
    <w:rsid w:val="00721ACB"/>
    <w:rsid w:val="00723211"/>
    <w:rsid w:val="00723DCD"/>
    <w:rsid w:val="007253AA"/>
    <w:rsid w:val="00730135"/>
    <w:rsid w:val="00730462"/>
    <w:rsid w:val="00730861"/>
    <w:rsid w:val="00730961"/>
    <w:rsid w:val="00730978"/>
    <w:rsid w:val="007362F9"/>
    <w:rsid w:val="007376FE"/>
    <w:rsid w:val="00737729"/>
    <w:rsid w:val="007377A1"/>
    <w:rsid w:val="007378DC"/>
    <w:rsid w:val="007412E3"/>
    <w:rsid w:val="00741AD8"/>
    <w:rsid w:val="00742230"/>
    <w:rsid w:val="0074358F"/>
    <w:rsid w:val="0074681A"/>
    <w:rsid w:val="007469F4"/>
    <w:rsid w:val="00750DBB"/>
    <w:rsid w:val="00750E31"/>
    <w:rsid w:val="0075114A"/>
    <w:rsid w:val="00751265"/>
    <w:rsid w:val="00753167"/>
    <w:rsid w:val="007532D8"/>
    <w:rsid w:val="00753696"/>
    <w:rsid w:val="00755485"/>
    <w:rsid w:val="007570AA"/>
    <w:rsid w:val="00760C62"/>
    <w:rsid w:val="00764C70"/>
    <w:rsid w:val="00765F70"/>
    <w:rsid w:val="00766177"/>
    <w:rsid w:val="00766863"/>
    <w:rsid w:val="00770641"/>
    <w:rsid w:val="00772C2D"/>
    <w:rsid w:val="00774F52"/>
    <w:rsid w:val="00781437"/>
    <w:rsid w:val="0078204C"/>
    <w:rsid w:val="00782404"/>
    <w:rsid w:val="0078305B"/>
    <w:rsid w:val="00783222"/>
    <w:rsid w:val="007873C8"/>
    <w:rsid w:val="0079041C"/>
    <w:rsid w:val="007912A0"/>
    <w:rsid w:val="00793188"/>
    <w:rsid w:val="0079419E"/>
    <w:rsid w:val="007955F0"/>
    <w:rsid w:val="00795B76"/>
    <w:rsid w:val="00795CE7"/>
    <w:rsid w:val="00796F7F"/>
    <w:rsid w:val="007970DC"/>
    <w:rsid w:val="007A2E6E"/>
    <w:rsid w:val="007A2ED7"/>
    <w:rsid w:val="007A303C"/>
    <w:rsid w:val="007A314C"/>
    <w:rsid w:val="007A39C3"/>
    <w:rsid w:val="007A5E24"/>
    <w:rsid w:val="007A7E87"/>
    <w:rsid w:val="007B00EF"/>
    <w:rsid w:val="007B1634"/>
    <w:rsid w:val="007B19C5"/>
    <w:rsid w:val="007B254B"/>
    <w:rsid w:val="007B5B8E"/>
    <w:rsid w:val="007B5DC5"/>
    <w:rsid w:val="007B6597"/>
    <w:rsid w:val="007B79E4"/>
    <w:rsid w:val="007C1180"/>
    <w:rsid w:val="007C1C73"/>
    <w:rsid w:val="007C2DA2"/>
    <w:rsid w:val="007C2EF4"/>
    <w:rsid w:val="007C33EF"/>
    <w:rsid w:val="007C39D6"/>
    <w:rsid w:val="007C3DB8"/>
    <w:rsid w:val="007C4693"/>
    <w:rsid w:val="007C737D"/>
    <w:rsid w:val="007C7DE4"/>
    <w:rsid w:val="007D1439"/>
    <w:rsid w:val="007D376E"/>
    <w:rsid w:val="007D45E5"/>
    <w:rsid w:val="007D6F4A"/>
    <w:rsid w:val="007D7603"/>
    <w:rsid w:val="007D7E10"/>
    <w:rsid w:val="007E0861"/>
    <w:rsid w:val="007E09AA"/>
    <w:rsid w:val="007E24E8"/>
    <w:rsid w:val="007E6731"/>
    <w:rsid w:val="007E7182"/>
    <w:rsid w:val="007F0396"/>
    <w:rsid w:val="007F2F67"/>
    <w:rsid w:val="007F3771"/>
    <w:rsid w:val="007F3BBA"/>
    <w:rsid w:val="007F648B"/>
    <w:rsid w:val="00800EDE"/>
    <w:rsid w:val="00800F31"/>
    <w:rsid w:val="00805809"/>
    <w:rsid w:val="0080790C"/>
    <w:rsid w:val="008121AC"/>
    <w:rsid w:val="00812ED5"/>
    <w:rsid w:val="00813240"/>
    <w:rsid w:val="008136BE"/>
    <w:rsid w:val="00813B20"/>
    <w:rsid w:val="00821DE2"/>
    <w:rsid w:val="00822F3D"/>
    <w:rsid w:val="00824C03"/>
    <w:rsid w:val="0082565F"/>
    <w:rsid w:val="00827A38"/>
    <w:rsid w:val="00830144"/>
    <w:rsid w:val="008309DA"/>
    <w:rsid w:val="00830E14"/>
    <w:rsid w:val="00830EE9"/>
    <w:rsid w:val="00832EA7"/>
    <w:rsid w:val="00832EF3"/>
    <w:rsid w:val="00834177"/>
    <w:rsid w:val="00834E78"/>
    <w:rsid w:val="00835626"/>
    <w:rsid w:val="00835CDD"/>
    <w:rsid w:val="0083632A"/>
    <w:rsid w:val="008367E7"/>
    <w:rsid w:val="00836CF8"/>
    <w:rsid w:val="0083745C"/>
    <w:rsid w:val="008401A7"/>
    <w:rsid w:val="00840DEC"/>
    <w:rsid w:val="00841583"/>
    <w:rsid w:val="008417AA"/>
    <w:rsid w:val="008434F8"/>
    <w:rsid w:val="00843E58"/>
    <w:rsid w:val="00846942"/>
    <w:rsid w:val="00850324"/>
    <w:rsid w:val="008518E4"/>
    <w:rsid w:val="00854F5B"/>
    <w:rsid w:val="00855A0B"/>
    <w:rsid w:val="00855F85"/>
    <w:rsid w:val="008566F0"/>
    <w:rsid w:val="00857074"/>
    <w:rsid w:val="008571F1"/>
    <w:rsid w:val="00857D49"/>
    <w:rsid w:val="008615D0"/>
    <w:rsid w:val="00861B55"/>
    <w:rsid w:val="00861BCD"/>
    <w:rsid w:val="0086264B"/>
    <w:rsid w:val="00864A2B"/>
    <w:rsid w:val="00865CA8"/>
    <w:rsid w:val="008671C7"/>
    <w:rsid w:val="00867292"/>
    <w:rsid w:val="00867E19"/>
    <w:rsid w:val="00870432"/>
    <w:rsid w:val="00870FEE"/>
    <w:rsid w:val="0087195A"/>
    <w:rsid w:val="00872823"/>
    <w:rsid w:val="00872A85"/>
    <w:rsid w:val="00872A90"/>
    <w:rsid w:val="00872DED"/>
    <w:rsid w:val="00873828"/>
    <w:rsid w:val="008739D1"/>
    <w:rsid w:val="00874013"/>
    <w:rsid w:val="0087499C"/>
    <w:rsid w:val="00874EE7"/>
    <w:rsid w:val="008777DE"/>
    <w:rsid w:val="008808EC"/>
    <w:rsid w:val="008821B9"/>
    <w:rsid w:val="008822A2"/>
    <w:rsid w:val="00883772"/>
    <w:rsid w:val="00883800"/>
    <w:rsid w:val="00883CE1"/>
    <w:rsid w:val="00884059"/>
    <w:rsid w:val="008878FB"/>
    <w:rsid w:val="00887EC8"/>
    <w:rsid w:val="00891DC4"/>
    <w:rsid w:val="00894B67"/>
    <w:rsid w:val="00896637"/>
    <w:rsid w:val="00896DBC"/>
    <w:rsid w:val="008972F3"/>
    <w:rsid w:val="0089799F"/>
    <w:rsid w:val="008A13F9"/>
    <w:rsid w:val="008A4622"/>
    <w:rsid w:val="008A5511"/>
    <w:rsid w:val="008A59F8"/>
    <w:rsid w:val="008A5C16"/>
    <w:rsid w:val="008B1548"/>
    <w:rsid w:val="008B1C77"/>
    <w:rsid w:val="008B2D3A"/>
    <w:rsid w:val="008B646F"/>
    <w:rsid w:val="008B7250"/>
    <w:rsid w:val="008B7AE6"/>
    <w:rsid w:val="008C03BA"/>
    <w:rsid w:val="008C228B"/>
    <w:rsid w:val="008C323D"/>
    <w:rsid w:val="008C3D52"/>
    <w:rsid w:val="008C4294"/>
    <w:rsid w:val="008C591C"/>
    <w:rsid w:val="008C74CF"/>
    <w:rsid w:val="008C7BDA"/>
    <w:rsid w:val="008D1043"/>
    <w:rsid w:val="008D4783"/>
    <w:rsid w:val="008D47B3"/>
    <w:rsid w:val="008D6349"/>
    <w:rsid w:val="008D6F5B"/>
    <w:rsid w:val="008D7475"/>
    <w:rsid w:val="008E1ED6"/>
    <w:rsid w:val="008E42E1"/>
    <w:rsid w:val="008E5302"/>
    <w:rsid w:val="008E5538"/>
    <w:rsid w:val="008E6DA4"/>
    <w:rsid w:val="008E76B2"/>
    <w:rsid w:val="008F1FD7"/>
    <w:rsid w:val="008F2393"/>
    <w:rsid w:val="008F2DBE"/>
    <w:rsid w:val="008F44FD"/>
    <w:rsid w:val="008F4657"/>
    <w:rsid w:val="008F50B4"/>
    <w:rsid w:val="008F640E"/>
    <w:rsid w:val="008F69E2"/>
    <w:rsid w:val="008F6CFD"/>
    <w:rsid w:val="008F757A"/>
    <w:rsid w:val="008F7858"/>
    <w:rsid w:val="009025CD"/>
    <w:rsid w:val="00902F19"/>
    <w:rsid w:val="00905502"/>
    <w:rsid w:val="00906280"/>
    <w:rsid w:val="00907C7B"/>
    <w:rsid w:val="00907E0A"/>
    <w:rsid w:val="00911A92"/>
    <w:rsid w:val="009128E4"/>
    <w:rsid w:val="00912DE5"/>
    <w:rsid w:val="00913562"/>
    <w:rsid w:val="00920792"/>
    <w:rsid w:val="00920EF4"/>
    <w:rsid w:val="009226E5"/>
    <w:rsid w:val="0092514E"/>
    <w:rsid w:val="009272F8"/>
    <w:rsid w:val="00927DBA"/>
    <w:rsid w:val="009300E2"/>
    <w:rsid w:val="00931C58"/>
    <w:rsid w:val="009320A9"/>
    <w:rsid w:val="00933EAA"/>
    <w:rsid w:val="00934101"/>
    <w:rsid w:val="009347CD"/>
    <w:rsid w:val="00935263"/>
    <w:rsid w:val="00935D60"/>
    <w:rsid w:val="00935E3A"/>
    <w:rsid w:val="009371EF"/>
    <w:rsid w:val="00937CDA"/>
    <w:rsid w:val="00937F0E"/>
    <w:rsid w:val="00941F8A"/>
    <w:rsid w:val="00942D30"/>
    <w:rsid w:val="00943448"/>
    <w:rsid w:val="009456B2"/>
    <w:rsid w:val="00946897"/>
    <w:rsid w:val="00952DA8"/>
    <w:rsid w:val="009556D9"/>
    <w:rsid w:val="00955A50"/>
    <w:rsid w:val="00955CF5"/>
    <w:rsid w:val="00955E8B"/>
    <w:rsid w:val="009571A8"/>
    <w:rsid w:val="0095777D"/>
    <w:rsid w:val="009613EC"/>
    <w:rsid w:val="009617A4"/>
    <w:rsid w:val="00961D5B"/>
    <w:rsid w:val="00961EE1"/>
    <w:rsid w:val="00962D5D"/>
    <w:rsid w:val="00963A36"/>
    <w:rsid w:val="00963CF2"/>
    <w:rsid w:val="00963F8F"/>
    <w:rsid w:val="00964637"/>
    <w:rsid w:val="00964955"/>
    <w:rsid w:val="00965210"/>
    <w:rsid w:val="009655D0"/>
    <w:rsid w:val="00965FF6"/>
    <w:rsid w:val="009705B6"/>
    <w:rsid w:val="00972002"/>
    <w:rsid w:val="009756B9"/>
    <w:rsid w:val="00976B1F"/>
    <w:rsid w:val="009777D3"/>
    <w:rsid w:val="00980595"/>
    <w:rsid w:val="0098259B"/>
    <w:rsid w:val="00983FA3"/>
    <w:rsid w:val="0098597D"/>
    <w:rsid w:val="009922C3"/>
    <w:rsid w:val="00992735"/>
    <w:rsid w:val="009930A1"/>
    <w:rsid w:val="00993CEF"/>
    <w:rsid w:val="00994AE6"/>
    <w:rsid w:val="00994D55"/>
    <w:rsid w:val="009961C4"/>
    <w:rsid w:val="009A0102"/>
    <w:rsid w:val="009A1096"/>
    <w:rsid w:val="009A1E60"/>
    <w:rsid w:val="009A1F8A"/>
    <w:rsid w:val="009A2DF4"/>
    <w:rsid w:val="009A4827"/>
    <w:rsid w:val="009A4BD6"/>
    <w:rsid w:val="009A765A"/>
    <w:rsid w:val="009B15D5"/>
    <w:rsid w:val="009B1F71"/>
    <w:rsid w:val="009B5895"/>
    <w:rsid w:val="009B6CB1"/>
    <w:rsid w:val="009B77F1"/>
    <w:rsid w:val="009B7AD9"/>
    <w:rsid w:val="009C01DD"/>
    <w:rsid w:val="009C0DF6"/>
    <w:rsid w:val="009C1CCE"/>
    <w:rsid w:val="009C2011"/>
    <w:rsid w:val="009C227F"/>
    <w:rsid w:val="009C6F41"/>
    <w:rsid w:val="009C7BE6"/>
    <w:rsid w:val="009C7CE8"/>
    <w:rsid w:val="009D0904"/>
    <w:rsid w:val="009D0AEE"/>
    <w:rsid w:val="009D0FE7"/>
    <w:rsid w:val="009D1DD2"/>
    <w:rsid w:val="009D304E"/>
    <w:rsid w:val="009D3B94"/>
    <w:rsid w:val="009D400D"/>
    <w:rsid w:val="009D5671"/>
    <w:rsid w:val="009E2F07"/>
    <w:rsid w:val="009E4326"/>
    <w:rsid w:val="009E4875"/>
    <w:rsid w:val="009E5F74"/>
    <w:rsid w:val="009E60E7"/>
    <w:rsid w:val="009E75FB"/>
    <w:rsid w:val="009F2328"/>
    <w:rsid w:val="009F32F7"/>
    <w:rsid w:val="009F4CCE"/>
    <w:rsid w:val="009F6146"/>
    <w:rsid w:val="009F7286"/>
    <w:rsid w:val="009F7FCC"/>
    <w:rsid w:val="00A001A5"/>
    <w:rsid w:val="00A03A80"/>
    <w:rsid w:val="00A05085"/>
    <w:rsid w:val="00A0520D"/>
    <w:rsid w:val="00A06D35"/>
    <w:rsid w:val="00A07867"/>
    <w:rsid w:val="00A1068C"/>
    <w:rsid w:val="00A115FE"/>
    <w:rsid w:val="00A12688"/>
    <w:rsid w:val="00A136DD"/>
    <w:rsid w:val="00A139B8"/>
    <w:rsid w:val="00A17457"/>
    <w:rsid w:val="00A17DE8"/>
    <w:rsid w:val="00A21C84"/>
    <w:rsid w:val="00A225F8"/>
    <w:rsid w:val="00A24710"/>
    <w:rsid w:val="00A2669A"/>
    <w:rsid w:val="00A27C0C"/>
    <w:rsid w:val="00A30963"/>
    <w:rsid w:val="00A32574"/>
    <w:rsid w:val="00A327B5"/>
    <w:rsid w:val="00A339DD"/>
    <w:rsid w:val="00A33A6D"/>
    <w:rsid w:val="00A35807"/>
    <w:rsid w:val="00A35D09"/>
    <w:rsid w:val="00A367F6"/>
    <w:rsid w:val="00A36B26"/>
    <w:rsid w:val="00A377C2"/>
    <w:rsid w:val="00A4188A"/>
    <w:rsid w:val="00A430BE"/>
    <w:rsid w:val="00A432BF"/>
    <w:rsid w:val="00A462FF"/>
    <w:rsid w:val="00A50A50"/>
    <w:rsid w:val="00A50E71"/>
    <w:rsid w:val="00A51A1D"/>
    <w:rsid w:val="00A51B24"/>
    <w:rsid w:val="00A53562"/>
    <w:rsid w:val="00A55FF5"/>
    <w:rsid w:val="00A56193"/>
    <w:rsid w:val="00A561E6"/>
    <w:rsid w:val="00A66AF5"/>
    <w:rsid w:val="00A66C16"/>
    <w:rsid w:val="00A67E42"/>
    <w:rsid w:val="00A70A8C"/>
    <w:rsid w:val="00A70AB9"/>
    <w:rsid w:val="00A72180"/>
    <w:rsid w:val="00A72713"/>
    <w:rsid w:val="00A72815"/>
    <w:rsid w:val="00A74EC3"/>
    <w:rsid w:val="00A7532A"/>
    <w:rsid w:val="00A75616"/>
    <w:rsid w:val="00A77E17"/>
    <w:rsid w:val="00A801B7"/>
    <w:rsid w:val="00A803DF"/>
    <w:rsid w:val="00A82B32"/>
    <w:rsid w:val="00A83589"/>
    <w:rsid w:val="00A840AB"/>
    <w:rsid w:val="00A847AE"/>
    <w:rsid w:val="00A86B20"/>
    <w:rsid w:val="00A8737B"/>
    <w:rsid w:val="00A921F3"/>
    <w:rsid w:val="00A9432F"/>
    <w:rsid w:val="00A947B4"/>
    <w:rsid w:val="00AA3B73"/>
    <w:rsid w:val="00AA3DB1"/>
    <w:rsid w:val="00AA469F"/>
    <w:rsid w:val="00AA4A37"/>
    <w:rsid w:val="00AB00EA"/>
    <w:rsid w:val="00AB03CF"/>
    <w:rsid w:val="00AB0400"/>
    <w:rsid w:val="00AB0461"/>
    <w:rsid w:val="00AB1640"/>
    <w:rsid w:val="00AB1A21"/>
    <w:rsid w:val="00AB1C4E"/>
    <w:rsid w:val="00AB1EA9"/>
    <w:rsid w:val="00AB3A9E"/>
    <w:rsid w:val="00AB4871"/>
    <w:rsid w:val="00AB4BA5"/>
    <w:rsid w:val="00AB53C3"/>
    <w:rsid w:val="00AC1553"/>
    <w:rsid w:val="00AC170A"/>
    <w:rsid w:val="00AC1FB8"/>
    <w:rsid w:val="00AC2F1B"/>
    <w:rsid w:val="00AC4514"/>
    <w:rsid w:val="00AC5455"/>
    <w:rsid w:val="00AC6104"/>
    <w:rsid w:val="00AD2020"/>
    <w:rsid w:val="00AD2274"/>
    <w:rsid w:val="00AD375B"/>
    <w:rsid w:val="00AD38AF"/>
    <w:rsid w:val="00AD6C25"/>
    <w:rsid w:val="00AD6FC1"/>
    <w:rsid w:val="00AE0DE8"/>
    <w:rsid w:val="00AE1047"/>
    <w:rsid w:val="00AE13AA"/>
    <w:rsid w:val="00AE3309"/>
    <w:rsid w:val="00AE36F0"/>
    <w:rsid w:val="00AE3785"/>
    <w:rsid w:val="00AE3843"/>
    <w:rsid w:val="00AE4DC8"/>
    <w:rsid w:val="00AE5D8B"/>
    <w:rsid w:val="00AE79C8"/>
    <w:rsid w:val="00AF1652"/>
    <w:rsid w:val="00AF438E"/>
    <w:rsid w:val="00AF5DAC"/>
    <w:rsid w:val="00B01004"/>
    <w:rsid w:val="00B014E2"/>
    <w:rsid w:val="00B03CB2"/>
    <w:rsid w:val="00B07365"/>
    <w:rsid w:val="00B10AF0"/>
    <w:rsid w:val="00B10B1B"/>
    <w:rsid w:val="00B12E82"/>
    <w:rsid w:val="00B13073"/>
    <w:rsid w:val="00B135D8"/>
    <w:rsid w:val="00B15171"/>
    <w:rsid w:val="00B15298"/>
    <w:rsid w:val="00B16C2D"/>
    <w:rsid w:val="00B1772E"/>
    <w:rsid w:val="00B226EE"/>
    <w:rsid w:val="00B25696"/>
    <w:rsid w:val="00B30FBF"/>
    <w:rsid w:val="00B31DFF"/>
    <w:rsid w:val="00B32935"/>
    <w:rsid w:val="00B33EFB"/>
    <w:rsid w:val="00B349A9"/>
    <w:rsid w:val="00B35185"/>
    <w:rsid w:val="00B357CC"/>
    <w:rsid w:val="00B3581E"/>
    <w:rsid w:val="00B366D6"/>
    <w:rsid w:val="00B36814"/>
    <w:rsid w:val="00B36EA2"/>
    <w:rsid w:val="00B37910"/>
    <w:rsid w:val="00B4131B"/>
    <w:rsid w:val="00B43468"/>
    <w:rsid w:val="00B43745"/>
    <w:rsid w:val="00B43A55"/>
    <w:rsid w:val="00B447D2"/>
    <w:rsid w:val="00B46FDD"/>
    <w:rsid w:val="00B47AA4"/>
    <w:rsid w:val="00B50CDF"/>
    <w:rsid w:val="00B52DEC"/>
    <w:rsid w:val="00B5547F"/>
    <w:rsid w:val="00B56543"/>
    <w:rsid w:val="00B570CC"/>
    <w:rsid w:val="00B611E1"/>
    <w:rsid w:val="00B637DB"/>
    <w:rsid w:val="00B6466B"/>
    <w:rsid w:val="00B64CD5"/>
    <w:rsid w:val="00B67671"/>
    <w:rsid w:val="00B702EA"/>
    <w:rsid w:val="00B719D2"/>
    <w:rsid w:val="00B72A0F"/>
    <w:rsid w:val="00B72A81"/>
    <w:rsid w:val="00B75622"/>
    <w:rsid w:val="00B81261"/>
    <w:rsid w:val="00B81C09"/>
    <w:rsid w:val="00B82A71"/>
    <w:rsid w:val="00B833D8"/>
    <w:rsid w:val="00B8355E"/>
    <w:rsid w:val="00B84687"/>
    <w:rsid w:val="00B8484B"/>
    <w:rsid w:val="00B84918"/>
    <w:rsid w:val="00B84E4A"/>
    <w:rsid w:val="00B87344"/>
    <w:rsid w:val="00B8778D"/>
    <w:rsid w:val="00B879B7"/>
    <w:rsid w:val="00B87A6D"/>
    <w:rsid w:val="00B903F6"/>
    <w:rsid w:val="00B90C7D"/>
    <w:rsid w:val="00B927C3"/>
    <w:rsid w:val="00B932B5"/>
    <w:rsid w:val="00B93819"/>
    <w:rsid w:val="00B95810"/>
    <w:rsid w:val="00B96EDD"/>
    <w:rsid w:val="00BA18A0"/>
    <w:rsid w:val="00BA3590"/>
    <w:rsid w:val="00BA4693"/>
    <w:rsid w:val="00BA46FC"/>
    <w:rsid w:val="00BA5A3D"/>
    <w:rsid w:val="00BA65AC"/>
    <w:rsid w:val="00BA78CE"/>
    <w:rsid w:val="00BB2BE0"/>
    <w:rsid w:val="00BB3486"/>
    <w:rsid w:val="00BB4016"/>
    <w:rsid w:val="00BB4992"/>
    <w:rsid w:val="00BB5B3A"/>
    <w:rsid w:val="00BB7BE9"/>
    <w:rsid w:val="00BC0809"/>
    <w:rsid w:val="00BC427C"/>
    <w:rsid w:val="00BC5D33"/>
    <w:rsid w:val="00BC6BC0"/>
    <w:rsid w:val="00BC7318"/>
    <w:rsid w:val="00BC7543"/>
    <w:rsid w:val="00BD0CC0"/>
    <w:rsid w:val="00BD3957"/>
    <w:rsid w:val="00BD54B6"/>
    <w:rsid w:val="00BD5E35"/>
    <w:rsid w:val="00BD69E2"/>
    <w:rsid w:val="00BD6D1D"/>
    <w:rsid w:val="00BD7287"/>
    <w:rsid w:val="00BD72EA"/>
    <w:rsid w:val="00BD7422"/>
    <w:rsid w:val="00BD7A8A"/>
    <w:rsid w:val="00BE2A13"/>
    <w:rsid w:val="00BE2D9A"/>
    <w:rsid w:val="00BE2F95"/>
    <w:rsid w:val="00BE33D0"/>
    <w:rsid w:val="00BE4B4B"/>
    <w:rsid w:val="00BE4C32"/>
    <w:rsid w:val="00BE5282"/>
    <w:rsid w:val="00BE556D"/>
    <w:rsid w:val="00BE642B"/>
    <w:rsid w:val="00BF0314"/>
    <w:rsid w:val="00BF1E3B"/>
    <w:rsid w:val="00BF21B2"/>
    <w:rsid w:val="00BF260E"/>
    <w:rsid w:val="00BF2C51"/>
    <w:rsid w:val="00BF4F80"/>
    <w:rsid w:val="00BF5234"/>
    <w:rsid w:val="00BF52D2"/>
    <w:rsid w:val="00C028B0"/>
    <w:rsid w:val="00C02DC5"/>
    <w:rsid w:val="00C07976"/>
    <w:rsid w:val="00C07DBD"/>
    <w:rsid w:val="00C1054B"/>
    <w:rsid w:val="00C11792"/>
    <w:rsid w:val="00C13604"/>
    <w:rsid w:val="00C14657"/>
    <w:rsid w:val="00C15575"/>
    <w:rsid w:val="00C155D5"/>
    <w:rsid w:val="00C174D8"/>
    <w:rsid w:val="00C175B5"/>
    <w:rsid w:val="00C20D03"/>
    <w:rsid w:val="00C234D2"/>
    <w:rsid w:val="00C23715"/>
    <w:rsid w:val="00C257E9"/>
    <w:rsid w:val="00C30CCF"/>
    <w:rsid w:val="00C30D4B"/>
    <w:rsid w:val="00C312AB"/>
    <w:rsid w:val="00C321CA"/>
    <w:rsid w:val="00C344A2"/>
    <w:rsid w:val="00C40B98"/>
    <w:rsid w:val="00C415EC"/>
    <w:rsid w:val="00C42C6C"/>
    <w:rsid w:val="00C43A4B"/>
    <w:rsid w:val="00C46669"/>
    <w:rsid w:val="00C47118"/>
    <w:rsid w:val="00C475F7"/>
    <w:rsid w:val="00C532CC"/>
    <w:rsid w:val="00C5353C"/>
    <w:rsid w:val="00C548A1"/>
    <w:rsid w:val="00C57890"/>
    <w:rsid w:val="00C6026F"/>
    <w:rsid w:val="00C60EBD"/>
    <w:rsid w:val="00C61F92"/>
    <w:rsid w:val="00C641B7"/>
    <w:rsid w:val="00C642F8"/>
    <w:rsid w:val="00C64CD5"/>
    <w:rsid w:val="00C739DC"/>
    <w:rsid w:val="00C743B4"/>
    <w:rsid w:val="00C74456"/>
    <w:rsid w:val="00C754F0"/>
    <w:rsid w:val="00C757B9"/>
    <w:rsid w:val="00C766B3"/>
    <w:rsid w:val="00C767FE"/>
    <w:rsid w:val="00C76833"/>
    <w:rsid w:val="00C77794"/>
    <w:rsid w:val="00C8046C"/>
    <w:rsid w:val="00C826AC"/>
    <w:rsid w:val="00C829FA"/>
    <w:rsid w:val="00C8704A"/>
    <w:rsid w:val="00C90859"/>
    <w:rsid w:val="00C9135C"/>
    <w:rsid w:val="00C91F4C"/>
    <w:rsid w:val="00C92462"/>
    <w:rsid w:val="00C92871"/>
    <w:rsid w:val="00C963EC"/>
    <w:rsid w:val="00C975E5"/>
    <w:rsid w:val="00CA0481"/>
    <w:rsid w:val="00CA18D9"/>
    <w:rsid w:val="00CA560C"/>
    <w:rsid w:val="00CA6188"/>
    <w:rsid w:val="00CA7B3D"/>
    <w:rsid w:val="00CA7C82"/>
    <w:rsid w:val="00CB0696"/>
    <w:rsid w:val="00CB06F4"/>
    <w:rsid w:val="00CB19A5"/>
    <w:rsid w:val="00CB1EE9"/>
    <w:rsid w:val="00CB2006"/>
    <w:rsid w:val="00CB5DB1"/>
    <w:rsid w:val="00CB600C"/>
    <w:rsid w:val="00CB637A"/>
    <w:rsid w:val="00CB6DC5"/>
    <w:rsid w:val="00CB6E96"/>
    <w:rsid w:val="00CB74AB"/>
    <w:rsid w:val="00CB752B"/>
    <w:rsid w:val="00CC0391"/>
    <w:rsid w:val="00CC2B88"/>
    <w:rsid w:val="00CC33DB"/>
    <w:rsid w:val="00CC549A"/>
    <w:rsid w:val="00CC6772"/>
    <w:rsid w:val="00CC752E"/>
    <w:rsid w:val="00CD1065"/>
    <w:rsid w:val="00CD16F1"/>
    <w:rsid w:val="00CD1AD8"/>
    <w:rsid w:val="00CD6754"/>
    <w:rsid w:val="00CE0C0A"/>
    <w:rsid w:val="00CE25A5"/>
    <w:rsid w:val="00CE46FD"/>
    <w:rsid w:val="00CE4C31"/>
    <w:rsid w:val="00CE5EFD"/>
    <w:rsid w:val="00CE5F0C"/>
    <w:rsid w:val="00CE6298"/>
    <w:rsid w:val="00CE6A8D"/>
    <w:rsid w:val="00CF0187"/>
    <w:rsid w:val="00CF01A2"/>
    <w:rsid w:val="00CF0DEE"/>
    <w:rsid w:val="00CF0E42"/>
    <w:rsid w:val="00CF1B55"/>
    <w:rsid w:val="00CF258E"/>
    <w:rsid w:val="00CF36ED"/>
    <w:rsid w:val="00CF41A5"/>
    <w:rsid w:val="00CF6733"/>
    <w:rsid w:val="00CF697D"/>
    <w:rsid w:val="00CF7471"/>
    <w:rsid w:val="00CF7B49"/>
    <w:rsid w:val="00D011B0"/>
    <w:rsid w:val="00D02EAA"/>
    <w:rsid w:val="00D03DA0"/>
    <w:rsid w:val="00D04866"/>
    <w:rsid w:val="00D05BD7"/>
    <w:rsid w:val="00D06236"/>
    <w:rsid w:val="00D12832"/>
    <w:rsid w:val="00D1422C"/>
    <w:rsid w:val="00D15AB0"/>
    <w:rsid w:val="00D16690"/>
    <w:rsid w:val="00D219E0"/>
    <w:rsid w:val="00D2235F"/>
    <w:rsid w:val="00D22672"/>
    <w:rsid w:val="00D2378E"/>
    <w:rsid w:val="00D239A2"/>
    <w:rsid w:val="00D23C6C"/>
    <w:rsid w:val="00D24897"/>
    <w:rsid w:val="00D24FD7"/>
    <w:rsid w:val="00D2538D"/>
    <w:rsid w:val="00D25675"/>
    <w:rsid w:val="00D26470"/>
    <w:rsid w:val="00D27016"/>
    <w:rsid w:val="00D304C4"/>
    <w:rsid w:val="00D30F5B"/>
    <w:rsid w:val="00D3270A"/>
    <w:rsid w:val="00D347B2"/>
    <w:rsid w:val="00D35F96"/>
    <w:rsid w:val="00D40BCA"/>
    <w:rsid w:val="00D41143"/>
    <w:rsid w:val="00D431E4"/>
    <w:rsid w:val="00D436DB"/>
    <w:rsid w:val="00D4529A"/>
    <w:rsid w:val="00D4541F"/>
    <w:rsid w:val="00D47C04"/>
    <w:rsid w:val="00D521B6"/>
    <w:rsid w:val="00D5244E"/>
    <w:rsid w:val="00D52899"/>
    <w:rsid w:val="00D54392"/>
    <w:rsid w:val="00D555B1"/>
    <w:rsid w:val="00D556D0"/>
    <w:rsid w:val="00D5642A"/>
    <w:rsid w:val="00D57A3E"/>
    <w:rsid w:val="00D61363"/>
    <w:rsid w:val="00D6265D"/>
    <w:rsid w:val="00D632A8"/>
    <w:rsid w:val="00D632BA"/>
    <w:rsid w:val="00D66102"/>
    <w:rsid w:val="00D667EA"/>
    <w:rsid w:val="00D67607"/>
    <w:rsid w:val="00D7327A"/>
    <w:rsid w:val="00D73B00"/>
    <w:rsid w:val="00D752D3"/>
    <w:rsid w:val="00D81757"/>
    <w:rsid w:val="00D823A8"/>
    <w:rsid w:val="00D83923"/>
    <w:rsid w:val="00D85CCC"/>
    <w:rsid w:val="00D875C1"/>
    <w:rsid w:val="00D87DB0"/>
    <w:rsid w:val="00D9001E"/>
    <w:rsid w:val="00D91894"/>
    <w:rsid w:val="00D92B0B"/>
    <w:rsid w:val="00D93776"/>
    <w:rsid w:val="00D93EAB"/>
    <w:rsid w:val="00D954DC"/>
    <w:rsid w:val="00D95D9E"/>
    <w:rsid w:val="00D96FC2"/>
    <w:rsid w:val="00D972CF"/>
    <w:rsid w:val="00D97E60"/>
    <w:rsid w:val="00D97FA1"/>
    <w:rsid w:val="00DA2CBD"/>
    <w:rsid w:val="00DA3DB7"/>
    <w:rsid w:val="00DA3F0B"/>
    <w:rsid w:val="00DA4710"/>
    <w:rsid w:val="00DA5DCD"/>
    <w:rsid w:val="00DB09DF"/>
    <w:rsid w:val="00DB0EC7"/>
    <w:rsid w:val="00DB1606"/>
    <w:rsid w:val="00DB3D09"/>
    <w:rsid w:val="00DB3E1E"/>
    <w:rsid w:val="00DB3F65"/>
    <w:rsid w:val="00DB7590"/>
    <w:rsid w:val="00DB759A"/>
    <w:rsid w:val="00DC0B36"/>
    <w:rsid w:val="00DC1260"/>
    <w:rsid w:val="00DC2970"/>
    <w:rsid w:val="00DC366E"/>
    <w:rsid w:val="00DC39E3"/>
    <w:rsid w:val="00DC3EA1"/>
    <w:rsid w:val="00DC4089"/>
    <w:rsid w:val="00DC5E1B"/>
    <w:rsid w:val="00DC6737"/>
    <w:rsid w:val="00DC67F9"/>
    <w:rsid w:val="00DD156B"/>
    <w:rsid w:val="00DD5D0E"/>
    <w:rsid w:val="00DD79B5"/>
    <w:rsid w:val="00DE0311"/>
    <w:rsid w:val="00DE147F"/>
    <w:rsid w:val="00DE3B8A"/>
    <w:rsid w:val="00DE4B59"/>
    <w:rsid w:val="00DE5815"/>
    <w:rsid w:val="00DE5BDC"/>
    <w:rsid w:val="00DE641E"/>
    <w:rsid w:val="00DE69DC"/>
    <w:rsid w:val="00DE703D"/>
    <w:rsid w:val="00DF26DA"/>
    <w:rsid w:val="00DF2B1F"/>
    <w:rsid w:val="00DF6666"/>
    <w:rsid w:val="00DF6744"/>
    <w:rsid w:val="00DF74D5"/>
    <w:rsid w:val="00E03EFC"/>
    <w:rsid w:val="00E1016E"/>
    <w:rsid w:val="00E104D3"/>
    <w:rsid w:val="00E11A35"/>
    <w:rsid w:val="00E11C57"/>
    <w:rsid w:val="00E11CED"/>
    <w:rsid w:val="00E15959"/>
    <w:rsid w:val="00E16750"/>
    <w:rsid w:val="00E176DC"/>
    <w:rsid w:val="00E213A2"/>
    <w:rsid w:val="00E23511"/>
    <w:rsid w:val="00E239D1"/>
    <w:rsid w:val="00E2498B"/>
    <w:rsid w:val="00E2535C"/>
    <w:rsid w:val="00E256FA"/>
    <w:rsid w:val="00E26561"/>
    <w:rsid w:val="00E30461"/>
    <w:rsid w:val="00E30F0C"/>
    <w:rsid w:val="00E31EBF"/>
    <w:rsid w:val="00E32F99"/>
    <w:rsid w:val="00E33347"/>
    <w:rsid w:val="00E33D6B"/>
    <w:rsid w:val="00E3470A"/>
    <w:rsid w:val="00E359A6"/>
    <w:rsid w:val="00E36149"/>
    <w:rsid w:val="00E362BB"/>
    <w:rsid w:val="00E36D27"/>
    <w:rsid w:val="00E37CE4"/>
    <w:rsid w:val="00E45D06"/>
    <w:rsid w:val="00E45E75"/>
    <w:rsid w:val="00E477CD"/>
    <w:rsid w:val="00E506EA"/>
    <w:rsid w:val="00E53747"/>
    <w:rsid w:val="00E5420D"/>
    <w:rsid w:val="00E5494B"/>
    <w:rsid w:val="00E54CAE"/>
    <w:rsid w:val="00E55D54"/>
    <w:rsid w:val="00E55E40"/>
    <w:rsid w:val="00E610EE"/>
    <w:rsid w:val="00E616E5"/>
    <w:rsid w:val="00E61B38"/>
    <w:rsid w:val="00E636E5"/>
    <w:rsid w:val="00E63797"/>
    <w:rsid w:val="00E63A12"/>
    <w:rsid w:val="00E651AB"/>
    <w:rsid w:val="00E65369"/>
    <w:rsid w:val="00E65A9E"/>
    <w:rsid w:val="00E66C19"/>
    <w:rsid w:val="00E67B9D"/>
    <w:rsid w:val="00E70496"/>
    <w:rsid w:val="00E70C73"/>
    <w:rsid w:val="00E72E36"/>
    <w:rsid w:val="00E744F9"/>
    <w:rsid w:val="00E761AB"/>
    <w:rsid w:val="00E765BB"/>
    <w:rsid w:val="00E76B82"/>
    <w:rsid w:val="00E80147"/>
    <w:rsid w:val="00E8079D"/>
    <w:rsid w:val="00E81937"/>
    <w:rsid w:val="00E8252F"/>
    <w:rsid w:val="00E82DE7"/>
    <w:rsid w:val="00E83CB0"/>
    <w:rsid w:val="00E842B9"/>
    <w:rsid w:val="00E849B6"/>
    <w:rsid w:val="00E87EA1"/>
    <w:rsid w:val="00E90311"/>
    <w:rsid w:val="00E903F8"/>
    <w:rsid w:val="00E90E42"/>
    <w:rsid w:val="00E92008"/>
    <w:rsid w:val="00E940EE"/>
    <w:rsid w:val="00E95249"/>
    <w:rsid w:val="00E9698B"/>
    <w:rsid w:val="00E96A3E"/>
    <w:rsid w:val="00EA091D"/>
    <w:rsid w:val="00EA1EC2"/>
    <w:rsid w:val="00EA3BF9"/>
    <w:rsid w:val="00EA4241"/>
    <w:rsid w:val="00EA44B5"/>
    <w:rsid w:val="00EA6981"/>
    <w:rsid w:val="00EA6BBC"/>
    <w:rsid w:val="00EB13E6"/>
    <w:rsid w:val="00EB149D"/>
    <w:rsid w:val="00EB269E"/>
    <w:rsid w:val="00EB356D"/>
    <w:rsid w:val="00EB6901"/>
    <w:rsid w:val="00EB6AC7"/>
    <w:rsid w:val="00EB6B19"/>
    <w:rsid w:val="00EB733F"/>
    <w:rsid w:val="00EC165F"/>
    <w:rsid w:val="00EC3C76"/>
    <w:rsid w:val="00EC5784"/>
    <w:rsid w:val="00EC57D6"/>
    <w:rsid w:val="00EC62FC"/>
    <w:rsid w:val="00ED0E17"/>
    <w:rsid w:val="00ED4133"/>
    <w:rsid w:val="00ED5A8F"/>
    <w:rsid w:val="00ED6230"/>
    <w:rsid w:val="00ED6665"/>
    <w:rsid w:val="00ED666A"/>
    <w:rsid w:val="00EE034B"/>
    <w:rsid w:val="00EE3BB7"/>
    <w:rsid w:val="00EE3D44"/>
    <w:rsid w:val="00EE460A"/>
    <w:rsid w:val="00EE530C"/>
    <w:rsid w:val="00EE6048"/>
    <w:rsid w:val="00EE671F"/>
    <w:rsid w:val="00EE6FBC"/>
    <w:rsid w:val="00EF0949"/>
    <w:rsid w:val="00EF18DF"/>
    <w:rsid w:val="00EF311B"/>
    <w:rsid w:val="00EF4847"/>
    <w:rsid w:val="00EF4E7A"/>
    <w:rsid w:val="00EF51B9"/>
    <w:rsid w:val="00EF78A4"/>
    <w:rsid w:val="00EF7EF0"/>
    <w:rsid w:val="00F01B95"/>
    <w:rsid w:val="00F035D9"/>
    <w:rsid w:val="00F03E56"/>
    <w:rsid w:val="00F10319"/>
    <w:rsid w:val="00F107DA"/>
    <w:rsid w:val="00F15315"/>
    <w:rsid w:val="00F15FFC"/>
    <w:rsid w:val="00F16B24"/>
    <w:rsid w:val="00F179A6"/>
    <w:rsid w:val="00F2022E"/>
    <w:rsid w:val="00F23335"/>
    <w:rsid w:val="00F2407F"/>
    <w:rsid w:val="00F24D5E"/>
    <w:rsid w:val="00F24F5A"/>
    <w:rsid w:val="00F256ED"/>
    <w:rsid w:val="00F261E7"/>
    <w:rsid w:val="00F278FC"/>
    <w:rsid w:val="00F31102"/>
    <w:rsid w:val="00F3155A"/>
    <w:rsid w:val="00F34145"/>
    <w:rsid w:val="00F351CB"/>
    <w:rsid w:val="00F36EC3"/>
    <w:rsid w:val="00F3760E"/>
    <w:rsid w:val="00F40256"/>
    <w:rsid w:val="00F41CE3"/>
    <w:rsid w:val="00F432F7"/>
    <w:rsid w:val="00F45650"/>
    <w:rsid w:val="00F457D6"/>
    <w:rsid w:val="00F457FE"/>
    <w:rsid w:val="00F46BB0"/>
    <w:rsid w:val="00F47494"/>
    <w:rsid w:val="00F47860"/>
    <w:rsid w:val="00F47B10"/>
    <w:rsid w:val="00F5059B"/>
    <w:rsid w:val="00F513C5"/>
    <w:rsid w:val="00F525DA"/>
    <w:rsid w:val="00F55DF1"/>
    <w:rsid w:val="00F57C4C"/>
    <w:rsid w:val="00F601A5"/>
    <w:rsid w:val="00F60E37"/>
    <w:rsid w:val="00F632ED"/>
    <w:rsid w:val="00F63459"/>
    <w:rsid w:val="00F63EEE"/>
    <w:rsid w:val="00F650D8"/>
    <w:rsid w:val="00F652BB"/>
    <w:rsid w:val="00F65622"/>
    <w:rsid w:val="00F65C9C"/>
    <w:rsid w:val="00F6646D"/>
    <w:rsid w:val="00F66DCB"/>
    <w:rsid w:val="00F70C1C"/>
    <w:rsid w:val="00F71127"/>
    <w:rsid w:val="00F713D2"/>
    <w:rsid w:val="00F7151C"/>
    <w:rsid w:val="00F7191F"/>
    <w:rsid w:val="00F723CA"/>
    <w:rsid w:val="00F72529"/>
    <w:rsid w:val="00F74953"/>
    <w:rsid w:val="00F75303"/>
    <w:rsid w:val="00F7583C"/>
    <w:rsid w:val="00F77310"/>
    <w:rsid w:val="00F7791F"/>
    <w:rsid w:val="00F80515"/>
    <w:rsid w:val="00F843AB"/>
    <w:rsid w:val="00F846E9"/>
    <w:rsid w:val="00F84FA7"/>
    <w:rsid w:val="00F87455"/>
    <w:rsid w:val="00F87D13"/>
    <w:rsid w:val="00F90962"/>
    <w:rsid w:val="00F90C1B"/>
    <w:rsid w:val="00F93830"/>
    <w:rsid w:val="00F940E6"/>
    <w:rsid w:val="00F97B45"/>
    <w:rsid w:val="00FA00FC"/>
    <w:rsid w:val="00FA1690"/>
    <w:rsid w:val="00FA3421"/>
    <w:rsid w:val="00FA3A78"/>
    <w:rsid w:val="00FA78E6"/>
    <w:rsid w:val="00FB0CF9"/>
    <w:rsid w:val="00FB10D6"/>
    <w:rsid w:val="00FB1171"/>
    <w:rsid w:val="00FB164B"/>
    <w:rsid w:val="00FB1F1A"/>
    <w:rsid w:val="00FB262A"/>
    <w:rsid w:val="00FB2C57"/>
    <w:rsid w:val="00FB3060"/>
    <w:rsid w:val="00FB3845"/>
    <w:rsid w:val="00FB4EAB"/>
    <w:rsid w:val="00FB6731"/>
    <w:rsid w:val="00FB6E16"/>
    <w:rsid w:val="00FB74BD"/>
    <w:rsid w:val="00FC009F"/>
    <w:rsid w:val="00FC0D8B"/>
    <w:rsid w:val="00FC1FBC"/>
    <w:rsid w:val="00FC229D"/>
    <w:rsid w:val="00FC256D"/>
    <w:rsid w:val="00FC2AEB"/>
    <w:rsid w:val="00FC2E38"/>
    <w:rsid w:val="00FC2F74"/>
    <w:rsid w:val="00FC56DC"/>
    <w:rsid w:val="00FC57D0"/>
    <w:rsid w:val="00FC5805"/>
    <w:rsid w:val="00FC735F"/>
    <w:rsid w:val="00FD065F"/>
    <w:rsid w:val="00FD1D30"/>
    <w:rsid w:val="00FD2827"/>
    <w:rsid w:val="00FD2D0A"/>
    <w:rsid w:val="00FD3178"/>
    <w:rsid w:val="00FD69F4"/>
    <w:rsid w:val="00FD78EF"/>
    <w:rsid w:val="00FD7C97"/>
    <w:rsid w:val="00FE094F"/>
    <w:rsid w:val="00FE137B"/>
    <w:rsid w:val="00FE2F9A"/>
    <w:rsid w:val="00FE38C1"/>
    <w:rsid w:val="00FE4193"/>
    <w:rsid w:val="00FE4301"/>
    <w:rsid w:val="00FE53C2"/>
    <w:rsid w:val="00FF07BE"/>
    <w:rsid w:val="00FF0B4C"/>
    <w:rsid w:val="00FF1948"/>
    <w:rsid w:val="00FF1BBE"/>
    <w:rsid w:val="00FF1CEF"/>
    <w:rsid w:val="00FF213B"/>
    <w:rsid w:val="00FF3EC6"/>
    <w:rsid w:val="00FF69F5"/>
    <w:rsid w:val="1EF42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AD3BF9"/>
  <w15:docId w15:val="{44CFE7BC-CBDE-4883-AC76-4F1DED871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hAnsiTheme="minorHAnsi" w:eastAsia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4B45FF"/>
  </w:style>
  <w:style w:type="paragraph" w:styleId="Ttulo1">
    <w:name w:val="heading 1"/>
    <w:basedOn w:val="Normal"/>
    <w:next w:val="Normal"/>
    <w:link w:val="Ttulo1Car"/>
    <w:uiPriority w:val="9"/>
    <w:qFormat/>
    <w:rsid w:val="00BB2BE0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F2F67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B2BE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tulo"/>
    <w:uiPriority w:val="10"/>
    <w:rsid w:val="00BB2BE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Referenciasutil">
    <w:name w:val="Subtle Reference"/>
    <w:basedOn w:val="Fuentedeprrafopredeter"/>
    <w:uiPriority w:val="31"/>
    <w:qFormat/>
    <w:rsid w:val="00BB2BE0"/>
    <w:rPr>
      <w:smallCaps/>
      <w:color w:val="5A5A5A" w:themeColor="text1" w:themeTint="A5"/>
    </w:rPr>
  </w:style>
  <w:style w:type="character" w:styleId="Ttulo1Car" w:customStyle="1">
    <w:name w:val="Título 1 Car"/>
    <w:basedOn w:val="Fuentedeprrafopredeter"/>
    <w:link w:val="Ttulo1"/>
    <w:uiPriority w:val="9"/>
    <w:rsid w:val="00BB2BE0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22755B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22755B"/>
  </w:style>
  <w:style w:type="paragraph" w:styleId="Piedepgina">
    <w:name w:val="footer"/>
    <w:basedOn w:val="Normal"/>
    <w:link w:val="PiedepginaCar"/>
    <w:unhideWhenUsed/>
    <w:rsid w:val="0022755B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rsid w:val="0022755B"/>
  </w:style>
  <w:style w:type="table" w:styleId="Sombreadoclaro-nfasis1">
    <w:name w:val="Light Shading Accent 1"/>
    <w:basedOn w:val="Tablanormal"/>
    <w:uiPriority w:val="60"/>
    <w:rsid w:val="00883772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color="5B9BD5" w:themeColor="accent1" w:sz="8" w:space="0"/>
        <w:bottom w:val="single" w:color="5B9BD5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5B9BD5" w:themeColor="accent1" w:sz="8" w:space="0"/>
          <w:left w:val="nil"/>
          <w:bottom w:val="single" w:color="5B9BD5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5B9BD5" w:themeColor="accent1" w:sz="8" w:space="0"/>
          <w:left w:val="nil"/>
          <w:bottom w:val="single" w:color="5B9BD5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Tabladecuadrcula2-nfasis31" w:customStyle="1">
    <w:name w:val="Tabla de cuadrícula 2 - Énfasis 31"/>
    <w:basedOn w:val="Tablanormal"/>
    <w:uiPriority w:val="47"/>
    <w:rsid w:val="00721ACB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9" w:sz="2" w:space="0"/>
        <w:bottom w:val="single" w:color="C9C9C9" w:themeColor="accent3" w:themeTint="99" w:sz="2" w:space="0"/>
        <w:insideH w:val="single" w:color="C9C9C9" w:themeColor="accent3" w:themeTint="99" w:sz="2" w:space="0"/>
        <w:insideV w:val="single" w:color="C9C9C9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C9C9C9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C9C9C9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withheader" w:customStyle="1">
    <w:name w:val="Table with header"/>
    <w:basedOn w:val="Tablanormal"/>
    <w:uiPriority w:val="50"/>
    <w:rsid w:val="00D875C1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2" w:space="0"/>
        <w:left w:val="single" w:color="000000" w:themeColor="text1" w:sz="2" w:space="0"/>
        <w:bottom w:val="single" w:color="000000" w:themeColor="text1" w:sz="2" w:space="0"/>
        <w:right w:val="single" w:color="000000" w:themeColor="text1" w:sz="2" w:space="0"/>
        <w:insideH w:val="single" w:color="000000" w:themeColor="text1" w:sz="2" w:space="0"/>
        <w:insideV w:val="single" w:color="000000" w:themeColor="text1" w:sz="2" w:space="0"/>
      </w:tblBorders>
    </w:tblPr>
    <w:tcPr>
      <w:shd w:val="clear" w:color="auto" w:fill="EDEDED" w:themeFill="accent3" w:themeFillTint="33"/>
    </w:tcPr>
    <w:tblStylePr w:type="firstRow">
      <w:rPr>
        <w:b/>
        <w:bCs/>
        <w:color w:val="auto"/>
      </w:rPr>
      <w:tblPr/>
      <w:tcPr>
        <w:shd w:val="clear" w:color="auto" w:fill="BFBFBF" w:themeFill="background1" w:themeFillShade="BF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A6A6A6" w:themeColor="background1" w:themeShade="A6" w:sz="4" w:space="0"/>
          <w:left w:val="single" w:color="A6A6A6" w:themeColor="background1" w:themeShade="A6" w:sz="4" w:space="0"/>
          <w:bottom w:val="single" w:color="A6A6A6" w:themeColor="background1" w:themeShade="A6" w:sz="4" w:space="0"/>
          <w:right w:val="single" w:color="A6A6A6" w:themeColor="background1" w:themeShade="A6" w:sz="4" w:space="0"/>
          <w:insideH w:val="single" w:color="A6A6A6" w:themeColor="background1" w:themeShade="A6" w:sz="4" w:space="0"/>
          <w:insideV w:val="single" w:color="A6A6A6" w:themeColor="background1" w:themeShade="A6" w:sz="4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shd w:val="clear" w:color="auto" w:fill="BFBFBF" w:themeFill="background1" w:themeFillShade="BF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A6A6A6" w:themeColor="background1" w:themeShade="A6" w:sz="4" w:space="0"/>
          <w:left w:val="single" w:color="A6A6A6" w:themeColor="background1" w:themeShade="A6" w:sz="4" w:space="0"/>
          <w:bottom w:val="single" w:color="A6A6A6" w:themeColor="background1" w:themeShade="A6" w:sz="4" w:space="0"/>
          <w:right w:val="single" w:color="A6A6A6" w:themeColor="background1" w:themeShade="A6" w:sz="4" w:space="0"/>
          <w:insideH w:val="single" w:color="A6A6A6" w:themeColor="background1" w:themeShade="A6" w:sz="4" w:space="0"/>
          <w:insideV w:val="single" w:color="A6A6A6" w:themeColor="background1" w:themeShade="A6" w:sz="4" w:space="0"/>
        </w:tcBorders>
        <w:shd w:val="clear" w:color="auto" w:fill="A5A5A5" w:themeFill="accent3"/>
      </w:tcPr>
    </w:tblStylePr>
    <w:tblStylePr w:type="band1Vert">
      <w:tblPr/>
      <w:tcPr>
        <w:shd w:val="clear" w:color="auto" w:fill="FFFFFF" w:themeFill="background1"/>
      </w:tcPr>
    </w:tblStylePr>
    <w:tblStylePr w:type="band2Vert">
      <w:tblPr/>
      <w:tcPr>
        <w:shd w:val="clear" w:color="auto" w:fill="FFFFFF" w:themeFill="background1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FFFFF" w:themeFill="background1"/>
      </w:tcPr>
    </w:tblStylePr>
  </w:style>
  <w:style w:type="table" w:styleId="Tabladelista2-nfasis31" w:customStyle="1">
    <w:name w:val="Tabla de lista 2 - Énfasis 31"/>
    <w:basedOn w:val="Tablanormal"/>
    <w:uiPriority w:val="47"/>
    <w:rsid w:val="00721ACB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9" w:sz="4" w:space="0"/>
        <w:bottom w:val="single" w:color="C9C9C9" w:themeColor="accent3" w:themeTint="99" w:sz="4" w:space="0"/>
        <w:insideH w:val="single" w:color="C9C9C9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Prrafodelista">
    <w:name w:val="List Paragraph"/>
    <w:basedOn w:val="Normal"/>
    <w:uiPriority w:val="34"/>
    <w:qFormat/>
    <w:rsid w:val="00AE4DC8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1462A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462AA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/>
    <w:rsid w:val="001462A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462AA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1462AA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462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1462AA"/>
    <w:rPr>
      <w:rFonts w:ascii="Segoe UI" w:hAnsi="Segoe UI" w:cs="Segoe UI"/>
      <w:sz w:val="18"/>
      <w:szCs w:val="18"/>
    </w:rPr>
  </w:style>
  <w:style w:type="character" w:styleId="Nmerodepgina">
    <w:name w:val="page number"/>
    <w:basedOn w:val="Fuentedeprrafopredeter"/>
    <w:semiHidden/>
    <w:rsid w:val="000C5238"/>
  </w:style>
  <w:style w:type="character" w:styleId="Hipervnculo">
    <w:name w:val="Hyperlink"/>
    <w:basedOn w:val="Fuentedeprrafopredeter"/>
    <w:uiPriority w:val="99"/>
    <w:unhideWhenUsed/>
    <w:rsid w:val="00561B03"/>
    <w:rPr>
      <w:color w:val="0563C1" w:themeColor="hyperlink"/>
      <w:u w:val="single"/>
    </w:rPr>
  </w:style>
  <w:style w:type="table" w:styleId="Tabladelista2-nfasis3">
    <w:name w:val="List Table 2 Accent 3"/>
    <w:basedOn w:val="Tablanormal"/>
    <w:uiPriority w:val="47"/>
    <w:rsid w:val="0034790E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9" w:sz="4" w:space="0"/>
        <w:bottom w:val="single" w:color="C9C9C9" w:themeColor="accent3" w:themeTint="99" w:sz="4" w:space="0"/>
        <w:insideH w:val="single" w:color="C9C9C9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CA" w:customStyle="1">
    <w:name w:val="TCA"/>
    <w:basedOn w:val="Tablanormal"/>
    <w:uiPriority w:val="99"/>
    <w:rsid w:val="009320A9"/>
    <w:pPr>
      <w:spacing w:after="0" w:line="240" w:lineRule="auto"/>
    </w:pPr>
    <w:tblPr>
      <w:tblBorders>
        <w:top w:val="single" w:color="BFBFBF" w:themeColor="background1" w:themeShade="BF" w:sz="2" w:space="0"/>
        <w:left w:val="single" w:color="BFBFBF" w:themeColor="background1" w:themeShade="BF" w:sz="2" w:space="0"/>
        <w:bottom w:val="single" w:color="BFBFBF" w:themeColor="background1" w:themeShade="BF" w:sz="2" w:space="0"/>
        <w:right w:val="single" w:color="BFBFBF" w:themeColor="background1" w:themeShade="BF" w:sz="2" w:space="0"/>
        <w:insideH w:val="single" w:color="BFBFBF" w:themeColor="background1" w:themeShade="BF" w:sz="2" w:space="0"/>
        <w:insideV w:val="single" w:color="BFBFBF" w:themeColor="background1" w:themeShade="BF" w:sz="2" w:space="0"/>
      </w:tblBorders>
    </w:tblPr>
    <w:tblStylePr w:type="firstRow">
      <w:pPr>
        <w:jc w:val="center"/>
      </w:pPr>
      <w:rPr>
        <w:rFonts w:asciiTheme="majorHAnsi" w:hAnsiTheme="majorHAnsi"/>
        <w:b/>
        <w:color w:val="FFFFFF" w:themeColor="background1"/>
        <w:sz w:val="24"/>
      </w:rPr>
      <w:tblPr/>
      <w:tcPr>
        <w:shd w:val="clear" w:color="auto" w:fill="FF0000"/>
        <w:vAlign w:val="center"/>
      </w:tcPr>
    </w:tblStylePr>
  </w:style>
  <w:style w:type="character" w:styleId="Textodelmarcadordeposicin">
    <w:name w:val="Placeholder Text"/>
    <w:basedOn w:val="Fuentedeprrafopredeter"/>
    <w:uiPriority w:val="99"/>
    <w:semiHidden/>
    <w:rsid w:val="001200AA"/>
    <w:rPr>
      <w:color w:val="808080"/>
    </w:rPr>
  </w:style>
  <w:style w:type="table" w:styleId="Tablaconcuadrcula">
    <w:name w:val="Table Grid"/>
    <w:basedOn w:val="Tablanormal"/>
    <w:uiPriority w:val="39"/>
    <w:rsid w:val="0039050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Ttulo2Car" w:customStyle="1">
    <w:name w:val="Título 2 Car"/>
    <w:basedOn w:val="Fuentedeprrafopredeter"/>
    <w:link w:val="Ttulo2"/>
    <w:uiPriority w:val="9"/>
    <w:rsid w:val="007F2F67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table" w:styleId="Tablasutil2">
    <w:name w:val="Table Subtle 2"/>
    <w:basedOn w:val="Tablanormal"/>
    <w:uiPriority w:val="99"/>
    <w:rsid w:val="002800CC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normal5">
    <w:name w:val="Plain Table 5"/>
    <w:basedOn w:val="Tablanormal"/>
    <w:uiPriority w:val="45"/>
    <w:rsid w:val="002800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cuadrcula3-nfasis2">
    <w:name w:val="Grid Table 3 Accent 2"/>
    <w:basedOn w:val="Tablanormal"/>
    <w:uiPriority w:val="48"/>
    <w:rsid w:val="002800CC"/>
    <w:pPr>
      <w:spacing w:after="0" w:line="240" w:lineRule="auto"/>
    </w:pPr>
    <w:tblPr>
      <w:tblStyleRowBandSize w:val="1"/>
      <w:tblStyleColBandSize w:val="1"/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  <w:insideV w:val="single" w:color="F4B083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color="F4B083" w:themeColor="accent2" w:themeTint="99" w:sz="4" w:space="0"/>
        </w:tcBorders>
      </w:tcPr>
    </w:tblStylePr>
    <w:tblStylePr w:type="nwCell">
      <w:tblPr/>
      <w:tcPr>
        <w:tcBorders>
          <w:bottom w:val="single" w:color="F4B083" w:themeColor="accent2" w:themeTint="99" w:sz="4" w:space="0"/>
        </w:tcBorders>
      </w:tcPr>
    </w:tblStylePr>
    <w:tblStylePr w:type="seCell">
      <w:tblPr/>
      <w:tcPr>
        <w:tcBorders>
          <w:top w:val="single" w:color="F4B083" w:themeColor="accent2" w:themeTint="99" w:sz="4" w:space="0"/>
        </w:tcBorders>
      </w:tcPr>
    </w:tblStylePr>
    <w:tblStylePr w:type="swCell">
      <w:tblPr/>
      <w:tcPr>
        <w:tcBorders>
          <w:top w:val="single" w:color="F4B083" w:themeColor="accent2" w:themeTint="99" w:sz="4" w:space="0"/>
        </w:tcBorders>
      </w:tcPr>
    </w:tblStylePr>
  </w:style>
  <w:style w:type="paragraph" w:styleId="Default" w:customStyle="1">
    <w:name w:val="Default"/>
    <w:rsid w:val="001B02C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normaltextrun" w:customStyle="1">
    <w:name w:val="normaltextrun"/>
    <w:basedOn w:val="Fuentedeprrafopredeter"/>
    <w:rsid w:val="00FC009F"/>
  </w:style>
  <w:style w:type="character" w:styleId="scxw33777266" w:customStyle="1">
    <w:name w:val="scxw33777266"/>
    <w:basedOn w:val="Fuentedeprrafopredeter"/>
    <w:rsid w:val="00FC009F"/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A56193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E765BB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E765B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765BB"/>
    <w:pPr>
      <w:spacing w:after="100"/>
      <w:ind w:left="220"/>
    </w:pPr>
  </w:style>
  <w:style w:type="paragraph" w:styleId="Sinespaciado">
    <w:name w:val="No Spacing"/>
    <w:uiPriority w:val="1"/>
    <w:qFormat/>
    <w:rsid w:val="00896DB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8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74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13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7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1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2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0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9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5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3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70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22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8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9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9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0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8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8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image" Target="media/image18.png" Id="rId26" /><Relationship Type="http://schemas.openxmlformats.org/officeDocument/2006/relationships/image" Target="media/image13.png" Id="rId21" /><Relationship Type="http://schemas.openxmlformats.org/officeDocument/2006/relationships/image" Target="media/image26.png" Id="rId34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image" Target="media/image9.png" Id="rId17" /><Relationship Type="http://schemas.openxmlformats.org/officeDocument/2006/relationships/image" Target="media/image17.png" Id="rId25" /><Relationship Type="http://schemas.openxmlformats.org/officeDocument/2006/relationships/image" Target="media/image25.png" Id="rId33" /><Relationship Type="http://schemas.openxmlformats.org/officeDocument/2006/relationships/theme" Target="theme/theme1.xml" Id="rId38" /><Relationship Type="http://schemas.openxmlformats.org/officeDocument/2006/relationships/numbering" Target="numbering.xml" Id="rId2" /><Relationship Type="http://schemas.openxmlformats.org/officeDocument/2006/relationships/image" Target="media/image8.png" Id="rId16" /><Relationship Type="http://schemas.openxmlformats.org/officeDocument/2006/relationships/image" Target="media/image12.png" Id="rId20" /><Relationship Type="http://schemas.openxmlformats.org/officeDocument/2006/relationships/image" Target="media/image21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16.png" Id="rId24" /><Relationship Type="http://schemas.openxmlformats.org/officeDocument/2006/relationships/image" Target="media/image24.png" Id="rId32" /><Relationship Type="http://schemas.openxmlformats.org/officeDocument/2006/relationships/fontTable" Target="fontTable.xml" Id="rId37" /><Relationship Type="http://schemas.openxmlformats.org/officeDocument/2006/relationships/webSettings" Target="webSettings.xml" Id="rId5" /><Relationship Type="http://schemas.openxmlformats.org/officeDocument/2006/relationships/image" Target="media/image7.png" Id="rId15" /><Relationship Type="http://schemas.openxmlformats.org/officeDocument/2006/relationships/image" Target="media/image15.png" Id="rId23" /><Relationship Type="http://schemas.openxmlformats.org/officeDocument/2006/relationships/image" Target="media/image20.png" Id="rId28" /><Relationship Type="http://schemas.openxmlformats.org/officeDocument/2006/relationships/footer" Target="footer1.xml" Id="rId36" /><Relationship Type="http://schemas.openxmlformats.org/officeDocument/2006/relationships/image" Target="media/image2.png" Id="rId10" /><Relationship Type="http://schemas.openxmlformats.org/officeDocument/2006/relationships/image" Target="media/image11.png" Id="rId19" /><Relationship Type="http://schemas.openxmlformats.org/officeDocument/2006/relationships/image" Target="media/image23.png" Id="rId31" /><Relationship Type="http://schemas.openxmlformats.org/officeDocument/2006/relationships/settings" Target="settings.xml" Id="rId4" /><Relationship Type="http://schemas.openxmlformats.org/officeDocument/2006/relationships/image" Target="media/image1.png" Id="rId9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image" Target="media/image19.png" Id="rId27" /><Relationship Type="http://schemas.openxmlformats.org/officeDocument/2006/relationships/image" Target="media/image22.png" Id="rId30" /><Relationship Type="http://schemas.openxmlformats.org/officeDocument/2006/relationships/header" Target="header1.xml" Id="rId35" /><Relationship Type="http://schemas.openxmlformats.org/officeDocument/2006/relationships/hyperlink" Target="http://10.200.4.165/" TargetMode="External" Id="rId8" /><Relationship Type="http://schemas.openxmlformats.org/officeDocument/2006/relationships/styles" Target="styles.xml" Id="rId3" /><Relationship Type="http://schemas.openxmlformats.org/officeDocument/2006/relationships/image" Target="/media/image1d.png" Id="R32e5fdbb9b0545b6" 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ons\Documents\Documentos%20Assist\W37\PM-13470-AgrupaciondeTransacciones-hos400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2649EF-89EB-4398-B6C1-30332D31F320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PM-13470-AgrupaciondeTransacciones-hos400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Armando Cons Robles</dc:creator>
  <keywords>FRXXX</keywords>
  <dc:description/>
  <lastModifiedBy>Pedro Pardo</lastModifiedBy>
  <revision>7</revision>
  <lastPrinted>2024-06-03T23:29:00.0000000Z</lastPrinted>
  <dcterms:created xsi:type="dcterms:W3CDTF">2024-06-10T21:31:00.0000000Z</dcterms:created>
  <dcterms:modified xsi:type="dcterms:W3CDTF">2024-06-11T22:08:27.8281023Z</dcterms:modified>
</coreProperties>
</file>